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21223B" w14:textId="4D57059A" w:rsidR="00AF7B3D" w:rsidRDefault="00FA66B8" w:rsidP="00AF7B3D">
      <w:pPr>
        <w:pStyle w:val="Heading1"/>
        <w:rPr>
          <w:lang w:val="en-US"/>
        </w:rPr>
      </w:pPr>
      <w:r>
        <w:rPr>
          <w:lang w:val="en-US"/>
        </w:rPr>
        <w:t>Named Entity Recognition</w:t>
      </w:r>
    </w:p>
    <w:p w14:paraId="6D2AFE3C" w14:textId="77777777" w:rsidR="00C07BE1" w:rsidRDefault="00C07BE1" w:rsidP="003763C2">
      <w:pPr>
        <w:rPr>
          <w:lang w:val="en-US"/>
        </w:rPr>
      </w:pPr>
    </w:p>
    <w:p w14:paraId="2568249B" w14:textId="77777777" w:rsidR="00230606" w:rsidRDefault="00230606" w:rsidP="00970949">
      <w:pPr>
        <w:pStyle w:val="Heading2"/>
        <w:rPr>
          <w:lang w:val="en-US"/>
        </w:rPr>
      </w:pPr>
      <w:r>
        <w:rPr>
          <w:lang w:val="en-US"/>
        </w:rPr>
        <w:t>Objective</w:t>
      </w:r>
    </w:p>
    <w:p w14:paraId="1C53B2CD" w14:textId="26690CC8" w:rsidR="008D7890" w:rsidRDefault="00D14A6E" w:rsidP="008D7890">
      <w:pPr>
        <w:rPr>
          <w:lang w:val="en-US"/>
        </w:rPr>
      </w:pPr>
      <w:r>
        <w:rPr>
          <w:lang w:val="en-US"/>
        </w:rPr>
        <w:t xml:space="preserve">The aim is to </w:t>
      </w:r>
      <w:r w:rsidR="00FA66B8">
        <w:rPr>
          <w:lang w:val="en-US"/>
        </w:rPr>
        <w:t>study Named Entity Recognition ready for the next assignment. We will use spaCy for this.</w:t>
      </w:r>
    </w:p>
    <w:p w14:paraId="7E253BD5" w14:textId="77777777" w:rsidR="00FA66B8" w:rsidRDefault="00FA66B8" w:rsidP="008D7890">
      <w:pPr>
        <w:rPr>
          <w:lang w:val="en-US"/>
        </w:rPr>
      </w:pPr>
    </w:p>
    <w:p w14:paraId="32013939" w14:textId="38730F5C" w:rsidR="00FA66B8" w:rsidRDefault="00FA66B8" w:rsidP="00FA66B8">
      <w:pPr>
        <w:pStyle w:val="Heading2"/>
        <w:rPr>
          <w:lang w:val="en-US"/>
        </w:rPr>
      </w:pPr>
      <w:r>
        <w:rPr>
          <w:lang w:val="en-US"/>
        </w:rPr>
        <w:t>What is Named Entity Recognition?</w:t>
      </w:r>
    </w:p>
    <w:p w14:paraId="068A4091" w14:textId="3365D189" w:rsidR="00FA66B8" w:rsidRDefault="00FA66B8" w:rsidP="00FA66B8">
      <w:pPr>
        <w:rPr>
          <w:lang w:val="en-US"/>
        </w:rPr>
      </w:pPr>
      <w:r>
        <w:rPr>
          <w:lang w:val="en-US"/>
        </w:rPr>
        <w:t>In Assignment 1 you created a .json containing 20 queries. Each had a type:</w:t>
      </w:r>
    </w:p>
    <w:p w14:paraId="7D9C05CD" w14:textId="77777777" w:rsidR="00FA66B8" w:rsidRDefault="00FA66B8" w:rsidP="00FA66B8">
      <w:pPr>
        <w:rPr>
          <w:lang w:val="en-US"/>
        </w:rPr>
      </w:pPr>
    </w:p>
    <w:p w14:paraId="2F4D88FC" w14:textId="77777777" w:rsidR="00FA66B8" w:rsidRPr="00FA66B8" w:rsidRDefault="00FA66B8" w:rsidP="00FA66B8">
      <w:pPr>
        <w:pStyle w:val="Code"/>
      </w:pPr>
      <w:r w:rsidRPr="00FA66B8">
        <w:t xml:space="preserve">    {</w:t>
      </w:r>
    </w:p>
    <w:p w14:paraId="4C8CFF8B" w14:textId="77777777" w:rsidR="00FA66B8" w:rsidRPr="00FA66B8" w:rsidRDefault="00FA66B8" w:rsidP="00FA66B8">
      <w:pPr>
        <w:pStyle w:val="Code"/>
      </w:pPr>
      <w:r w:rsidRPr="00FA66B8">
        <w:t xml:space="preserve">      "number":1,</w:t>
      </w:r>
    </w:p>
    <w:p w14:paraId="583442B9" w14:textId="77777777" w:rsidR="00FA66B8" w:rsidRPr="00FA66B8" w:rsidRDefault="00FA66B8" w:rsidP="00FA66B8">
      <w:pPr>
        <w:pStyle w:val="Code"/>
      </w:pPr>
      <w:r w:rsidRPr="00FA66B8">
        <w:t xml:space="preserve">      "original_query":"Who played keyboards in the band Dire Straits",</w:t>
      </w:r>
    </w:p>
    <w:p w14:paraId="67F09B21" w14:textId="77777777" w:rsidR="00FA66B8" w:rsidRPr="00FA66B8" w:rsidRDefault="00FA66B8" w:rsidP="00FA66B8">
      <w:pPr>
        <w:pStyle w:val="Code"/>
      </w:pPr>
      <w:r w:rsidRPr="00FA66B8">
        <w:t xml:space="preserve">      "keyword_query":"dire straits keyboard",</w:t>
      </w:r>
    </w:p>
    <w:p w14:paraId="147C3EB9" w14:textId="77777777" w:rsidR="00FA66B8" w:rsidRPr="00FA66B8" w:rsidRDefault="00FA66B8" w:rsidP="00FA66B8">
      <w:pPr>
        <w:pStyle w:val="Code"/>
      </w:pPr>
      <w:r w:rsidRPr="00FA66B8">
        <w:t xml:space="preserve">      "kibana_query":</w:t>
      </w:r>
    </w:p>
    <w:p w14:paraId="7D7EEABD" w14:textId="77777777" w:rsidR="00FA66B8" w:rsidRPr="00FA66B8" w:rsidRDefault="00FA66B8" w:rsidP="00FA66B8">
      <w:pPr>
        <w:pStyle w:val="Code"/>
      </w:pPr>
      <w:r w:rsidRPr="00FA66B8">
        <w:t xml:space="preserve">      {</w:t>
      </w:r>
    </w:p>
    <w:p w14:paraId="090042F5" w14:textId="77777777" w:rsidR="00FA66B8" w:rsidRPr="00FA66B8" w:rsidRDefault="00FA66B8" w:rsidP="00FA66B8">
      <w:pPr>
        <w:pStyle w:val="Code"/>
      </w:pPr>
      <w:r w:rsidRPr="00FA66B8">
        <w:t xml:space="preserve">        "query":</w:t>
      </w:r>
    </w:p>
    <w:p w14:paraId="6A1572DD" w14:textId="77777777" w:rsidR="00FA66B8" w:rsidRPr="00FA66B8" w:rsidRDefault="00FA66B8" w:rsidP="00FA66B8">
      <w:pPr>
        <w:pStyle w:val="Code"/>
      </w:pPr>
      <w:r w:rsidRPr="00FA66B8">
        <w:tab/>
        <w:t>{</w:t>
      </w:r>
    </w:p>
    <w:p w14:paraId="53E47B86" w14:textId="77777777" w:rsidR="00FA66B8" w:rsidRPr="00FA66B8" w:rsidRDefault="00FA66B8" w:rsidP="00FA66B8">
      <w:pPr>
        <w:pStyle w:val="Code"/>
      </w:pPr>
      <w:r w:rsidRPr="00FA66B8">
        <w:t xml:space="preserve">          "multi_match":</w:t>
      </w:r>
    </w:p>
    <w:p w14:paraId="7F63AB74" w14:textId="77777777" w:rsidR="00FA66B8" w:rsidRPr="00FA66B8" w:rsidRDefault="00FA66B8" w:rsidP="00FA66B8">
      <w:pPr>
        <w:pStyle w:val="Code"/>
      </w:pPr>
      <w:r w:rsidRPr="00FA66B8">
        <w:tab/>
        <w:t xml:space="preserve">  {</w:t>
      </w:r>
    </w:p>
    <w:p w14:paraId="2DB570EF" w14:textId="77777777" w:rsidR="00FA66B8" w:rsidRPr="00FA66B8" w:rsidRDefault="00FA66B8" w:rsidP="00FA66B8">
      <w:pPr>
        <w:pStyle w:val="Code"/>
      </w:pPr>
      <w:r w:rsidRPr="00FA66B8">
        <w:t xml:space="preserve">            "query":"dire straits keyboard",</w:t>
      </w:r>
    </w:p>
    <w:p w14:paraId="24BA5AF7" w14:textId="77777777" w:rsidR="00FA66B8" w:rsidRPr="00FA66B8" w:rsidRDefault="00FA66B8" w:rsidP="00FA66B8">
      <w:pPr>
        <w:pStyle w:val="Code"/>
      </w:pPr>
      <w:r w:rsidRPr="00FA66B8">
        <w:t xml:space="preserve">            "fields":[],</w:t>
      </w:r>
    </w:p>
    <w:p w14:paraId="1C407CEA" w14:textId="77777777" w:rsidR="00FA66B8" w:rsidRPr="00FA66B8" w:rsidRDefault="00FA66B8" w:rsidP="00FA66B8">
      <w:pPr>
        <w:pStyle w:val="Code"/>
      </w:pPr>
      <w:r w:rsidRPr="00FA66B8">
        <w:t xml:space="preserve">            "type":"best_fields"</w:t>
      </w:r>
    </w:p>
    <w:p w14:paraId="7104E5E9" w14:textId="77777777" w:rsidR="00FA66B8" w:rsidRPr="00FA66B8" w:rsidRDefault="00FA66B8" w:rsidP="00FA66B8">
      <w:pPr>
        <w:pStyle w:val="Code"/>
      </w:pPr>
      <w:r w:rsidRPr="00FA66B8">
        <w:t xml:space="preserve">          }</w:t>
      </w:r>
    </w:p>
    <w:p w14:paraId="63F511BB" w14:textId="77777777" w:rsidR="00FA66B8" w:rsidRPr="00FA66B8" w:rsidRDefault="00FA66B8" w:rsidP="00FA66B8">
      <w:pPr>
        <w:pStyle w:val="Code"/>
      </w:pPr>
      <w:r w:rsidRPr="00FA66B8">
        <w:t xml:space="preserve">        }</w:t>
      </w:r>
    </w:p>
    <w:p w14:paraId="4BB616F6" w14:textId="77777777" w:rsidR="00FA66B8" w:rsidRPr="00FA66B8" w:rsidRDefault="00FA66B8" w:rsidP="00FA66B8">
      <w:pPr>
        <w:pStyle w:val="Code"/>
      </w:pPr>
      <w:r w:rsidRPr="00FA66B8">
        <w:t xml:space="preserve">      },</w:t>
      </w:r>
    </w:p>
    <w:p w14:paraId="01F0FEF1" w14:textId="239BC804" w:rsidR="00FA66B8" w:rsidRDefault="00FA66B8" w:rsidP="00FA66B8">
      <w:pPr>
        <w:pStyle w:val="Code"/>
      </w:pPr>
      <w:r w:rsidRPr="00FA66B8">
        <w:t xml:space="preserve">      </w:t>
      </w:r>
      <w:r w:rsidRPr="00FA66B8">
        <w:rPr>
          <w:b/>
          <w:bCs/>
        </w:rPr>
        <w:t>"answer_type":"person"</w:t>
      </w:r>
      <w:r w:rsidRPr="00FA66B8">
        <w:t>,</w:t>
      </w:r>
    </w:p>
    <w:p w14:paraId="112EBB97" w14:textId="027FF175" w:rsidR="00FA66B8" w:rsidRDefault="00FA66B8" w:rsidP="00FA66B8">
      <w:pPr>
        <w:pStyle w:val="Code"/>
      </w:pPr>
      <w:r>
        <w:t>...</w:t>
      </w:r>
    </w:p>
    <w:p w14:paraId="2B45C2E3" w14:textId="77777777" w:rsidR="00FA66B8" w:rsidRDefault="00FA66B8" w:rsidP="00FA66B8">
      <w:pPr>
        <w:pStyle w:val="Code"/>
      </w:pPr>
    </w:p>
    <w:p w14:paraId="25A55C70" w14:textId="46DC2051" w:rsidR="00FA66B8" w:rsidRDefault="00FA66B8" w:rsidP="00FA66B8">
      <w:r>
        <w:t xml:space="preserve">This was the expected type of the answer. The allowed types were: </w:t>
      </w:r>
    </w:p>
    <w:p w14:paraId="2D342223" w14:textId="73C15479" w:rsidR="00FA66B8" w:rsidRDefault="00FA66B8" w:rsidP="00FA66B8">
      <w:r>
        <w:t>'person', 'animal', 'organisation',</w:t>
      </w:r>
      <w:r>
        <w:t xml:space="preserve"> </w:t>
      </w:r>
      <w:r>
        <w:t>'event', 'place', 'date', 'reason', 'other'</w:t>
      </w:r>
      <w:r>
        <w:t>.</w:t>
      </w:r>
    </w:p>
    <w:p w14:paraId="5B494694" w14:textId="77777777" w:rsidR="00FA66B8" w:rsidRDefault="00FA66B8" w:rsidP="00FA66B8"/>
    <w:p w14:paraId="2A7F1D13" w14:textId="4D830C19" w:rsidR="00FA66B8" w:rsidRDefault="00FA66B8" w:rsidP="00FA66B8">
      <w:r>
        <w:t>These are types of ‘Named Entities’.</w:t>
      </w:r>
      <w:r w:rsidR="008625BA">
        <w:t xml:space="preserve"> The term was invented at the </w:t>
      </w:r>
      <w:r w:rsidR="008625BA" w:rsidRPr="008625BA">
        <w:rPr>
          <w:i/>
          <w:iCs/>
        </w:rPr>
        <w:t>Message Understanding Conferences</w:t>
      </w:r>
      <w:r w:rsidR="008625BA">
        <w:t xml:space="preserve"> (</w:t>
      </w:r>
      <w:r w:rsidR="00971FAC">
        <w:t xml:space="preserve">called MUC, </w:t>
      </w:r>
      <w:r w:rsidR="008625BA">
        <w:t>similar to TREC) in the 1990s. These were organised by Ralph Grishman and Beth Sundheim</w:t>
      </w:r>
      <w:r w:rsidR="00971FAC">
        <w:t>, and funded by ARPA</w:t>
      </w:r>
      <w:r w:rsidR="008625BA">
        <w:t>.</w:t>
      </w:r>
      <w:r w:rsidR="00971FAC">
        <w:t xml:space="preserve"> See </w:t>
      </w:r>
      <w:r w:rsidR="00971FAC" w:rsidRPr="00971FAC">
        <w:t>https://apps.dtic.mil/sti/pdfs/ADA633406.pdf</w:t>
      </w:r>
      <w:r w:rsidR="00971FAC">
        <w:t>.</w:t>
      </w:r>
    </w:p>
    <w:p w14:paraId="4C8FD75A" w14:textId="77777777" w:rsidR="00971FAC" w:rsidRDefault="00971FAC" w:rsidP="00FA66B8"/>
    <w:p w14:paraId="1623EF4B" w14:textId="5D2F4691" w:rsidR="00971FAC" w:rsidRDefault="00971FAC" w:rsidP="00FA66B8">
      <w:r>
        <w:t>A Named Entity (NE) is a piece of information which we might be interested in, which falls into a particular class.</w:t>
      </w:r>
    </w:p>
    <w:p w14:paraId="670C2A3D" w14:textId="77777777" w:rsidR="00971FAC" w:rsidRDefault="00971FAC" w:rsidP="00FA66B8"/>
    <w:p w14:paraId="72D968CD" w14:textId="36004C9D" w:rsidR="00971FAC" w:rsidRDefault="00971FAC" w:rsidP="00FA66B8">
      <w:r>
        <w:t>When we specified the NE type in the .json, we were indicating the expected type of the answer. When creating the Gold Standard, you checked many documents to see if the required NE was present.</w:t>
      </w:r>
    </w:p>
    <w:p w14:paraId="2DE3673B" w14:textId="77777777" w:rsidR="00971FAC" w:rsidRDefault="00971FAC" w:rsidP="00FA66B8"/>
    <w:p w14:paraId="6E45960E" w14:textId="447C0AB9" w:rsidR="00971FAC" w:rsidRDefault="00971FAC" w:rsidP="00FA66B8">
      <w:r>
        <w:t xml:space="preserve">Following the MUC conferences, considerable interest was created in NEs. As a result, there has beein considerable </w:t>
      </w:r>
      <w:r w:rsidR="00910112">
        <w:t xml:space="preserve"> work on trying to recognise NEs automatically. We call this Named Entity Recognition (NER).</w:t>
      </w:r>
    </w:p>
    <w:p w14:paraId="4D77FE20" w14:textId="77777777" w:rsidR="00910112" w:rsidRDefault="00910112" w:rsidP="00FA66B8"/>
    <w:p w14:paraId="7C1DD640" w14:textId="53A80B06" w:rsidR="00910112" w:rsidRDefault="00910112" w:rsidP="00FA66B8">
      <w:r>
        <w:t>In this lab, we are going to study NER and apply it to your Assignment 1 data. In Assignment 2, we will add NER to your existing work and use it to create a Question Answering system which will return and exact answer to a question, not just a document containing the answer.</w:t>
      </w:r>
    </w:p>
    <w:p w14:paraId="6D6B16AF" w14:textId="77777777" w:rsidR="00910112" w:rsidRDefault="00910112" w:rsidP="00FA66B8"/>
    <w:p w14:paraId="2C246B33" w14:textId="30F7346F" w:rsidR="00910112" w:rsidRDefault="00910112" w:rsidP="00FA66B8">
      <w:r>
        <w:t>To do this, we will carry out NER using a Python package called spaCy.</w:t>
      </w:r>
    </w:p>
    <w:p w14:paraId="124E7838" w14:textId="77777777" w:rsidR="00910112" w:rsidRDefault="00910112" w:rsidP="00FA66B8"/>
    <w:p w14:paraId="6D36D1A2" w14:textId="12897F36" w:rsidR="00910112" w:rsidRDefault="00BC0634" w:rsidP="00E44B12">
      <w:pPr>
        <w:pStyle w:val="Heading2"/>
        <w:keepNext/>
      </w:pPr>
      <w:r>
        <w:lastRenderedPageBreak/>
        <w:t>Using spaCy for Named Entity Recognition (NER)</w:t>
      </w:r>
    </w:p>
    <w:p w14:paraId="5838DD1D" w14:textId="322481BA" w:rsidR="00BC0634" w:rsidRDefault="00BC0634" w:rsidP="00BC0634">
      <w:pPr>
        <w:rPr>
          <w:b/>
          <w:bCs/>
          <w:u w:val="single"/>
        </w:rPr>
      </w:pPr>
      <w:r w:rsidRPr="00BC0634">
        <w:rPr>
          <w:b/>
          <w:bCs/>
          <w:u w:val="single"/>
        </w:rPr>
        <w:t>Note: You m</w:t>
      </w:r>
      <w:r>
        <w:rPr>
          <w:b/>
          <w:bCs/>
          <w:u w:val="single"/>
        </w:rPr>
        <w:t>u</w:t>
      </w:r>
      <w:r w:rsidRPr="00BC0634">
        <w:rPr>
          <w:b/>
          <w:bCs/>
          <w:u w:val="single"/>
        </w:rPr>
        <w:t>st do this at the command line using exactly the commands shown.</w:t>
      </w:r>
      <w:r w:rsidR="0087685D">
        <w:rPr>
          <w:b/>
          <w:bCs/>
          <w:u w:val="single"/>
        </w:rPr>
        <w:t xml:space="preserve"> We assume you have a directory called c:\ir as previously instructed.</w:t>
      </w:r>
    </w:p>
    <w:p w14:paraId="3FD1A980" w14:textId="77777777" w:rsidR="0087685D" w:rsidRPr="00BC0634" w:rsidRDefault="0087685D" w:rsidP="00BC0634">
      <w:pPr>
        <w:rPr>
          <w:b/>
          <w:bCs/>
          <w:u w:val="single"/>
        </w:rPr>
      </w:pPr>
    </w:p>
    <w:p w14:paraId="64DB2F89" w14:textId="0FEE09CB" w:rsidR="00BC0634" w:rsidRDefault="00BC0634" w:rsidP="00BC0634">
      <w:r>
        <w:t>First, check whether the spaCy package is installed:</w:t>
      </w:r>
    </w:p>
    <w:p w14:paraId="7F3B6BA2" w14:textId="77777777" w:rsidR="0087685D" w:rsidRDefault="0087685D" w:rsidP="00BC0634"/>
    <w:p w14:paraId="588CF1BA" w14:textId="639A70D5" w:rsidR="00BC0634" w:rsidRDefault="00BC0634" w:rsidP="004B28EB">
      <w:pPr>
        <w:pStyle w:val="Code"/>
      </w:pPr>
      <w:r>
        <w:t>c:\ir&gt;</w:t>
      </w:r>
      <w:r w:rsidR="004B28EB">
        <w:t xml:space="preserve"> </w:t>
      </w:r>
      <w:r>
        <w:t>python</w:t>
      </w:r>
    </w:p>
    <w:p w14:paraId="7BFBEE67" w14:textId="23EF9962" w:rsidR="00BC0634" w:rsidRDefault="00BC0634" w:rsidP="004B28EB">
      <w:pPr>
        <w:pStyle w:val="Code"/>
      </w:pPr>
      <w:r>
        <w:t>&gt;&gt;&gt; import spacy</w:t>
      </w:r>
    </w:p>
    <w:p w14:paraId="46DA2829" w14:textId="71FEEF3D" w:rsidR="00BC0634" w:rsidRDefault="00BC0634" w:rsidP="004B28EB">
      <w:pPr>
        <w:pStyle w:val="Code"/>
      </w:pPr>
      <w:r>
        <w:t>&gt;&gt;&gt;</w:t>
      </w:r>
    </w:p>
    <w:p w14:paraId="40BF0320" w14:textId="77777777" w:rsidR="00BC0634" w:rsidRDefault="00BC0634" w:rsidP="00BC0634"/>
    <w:p w14:paraId="27D40BCB" w14:textId="4E902512" w:rsidR="00BC0634" w:rsidRDefault="00BC0634" w:rsidP="00BC0634">
      <w:r>
        <w:t>If this succeeds and gives no error, then you have spaCy installed on your machine.</w:t>
      </w:r>
      <w:r w:rsidR="00524E5B">
        <w:t xml:space="preserve"> SpaCy is in the CSEE labs.</w:t>
      </w:r>
      <w:r>
        <w:t xml:space="preserve"> (If </w:t>
      </w:r>
      <w:r w:rsidR="00524E5B">
        <w:t>it does not work</w:t>
      </w:r>
      <w:r>
        <w:t>, see section</w:t>
      </w:r>
      <w:r w:rsidR="00524E5B">
        <w:t xml:space="preserve"> </w:t>
      </w:r>
      <w:r w:rsidR="00524E5B" w:rsidRPr="00524E5B">
        <w:rPr>
          <w:b/>
          <w:bCs/>
        </w:rPr>
        <w:t>Installing spaCy</w:t>
      </w:r>
      <w:r>
        <w:t xml:space="preserve"> below.</w:t>
      </w:r>
      <w:r w:rsidR="004B28EB">
        <w:t>)</w:t>
      </w:r>
    </w:p>
    <w:p w14:paraId="0E0D54AF" w14:textId="77777777" w:rsidR="004B28EB" w:rsidRDefault="004B28EB" w:rsidP="00BC0634"/>
    <w:p w14:paraId="4D59F4AF" w14:textId="6AC51BF7" w:rsidR="004B28EB" w:rsidRDefault="004B28EB" w:rsidP="00BC0634">
      <w:r>
        <w:t xml:space="preserve">Now, leave Python using </w:t>
      </w:r>
      <w:r w:rsidRPr="0087685D">
        <w:rPr>
          <w:rStyle w:val="CodeChar"/>
        </w:rPr>
        <w:t>quit()</w:t>
      </w:r>
      <w:r>
        <w:t xml:space="preserve"> and run the following at the command line:</w:t>
      </w:r>
    </w:p>
    <w:p w14:paraId="67342FEE" w14:textId="77777777" w:rsidR="004B28EB" w:rsidRDefault="004B28EB" w:rsidP="00BC0634"/>
    <w:p w14:paraId="548556E3" w14:textId="36E79091" w:rsidR="004B28EB" w:rsidRDefault="004B28EB" w:rsidP="0087685D">
      <w:pPr>
        <w:pStyle w:val="Code"/>
      </w:pPr>
      <w:r>
        <w:t xml:space="preserve">c:\ir&gt; </w:t>
      </w:r>
      <w:r w:rsidRPr="004B28EB">
        <w:t>python -m spacy download en_core_web_sm</w:t>
      </w:r>
    </w:p>
    <w:p w14:paraId="6C803447" w14:textId="77777777" w:rsidR="004B28EB" w:rsidRDefault="004B28EB" w:rsidP="0087685D">
      <w:pPr>
        <w:pStyle w:val="Code"/>
      </w:pPr>
    </w:p>
    <w:p w14:paraId="7568F4FF" w14:textId="0D7CE653" w:rsidR="004B28EB" w:rsidRDefault="004B28EB" w:rsidP="0087685D">
      <w:pPr>
        <w:pStyle w:val="Code"/>
      </w:pPr>
      <w:r>
        <w:t>This will download the language data for English. You should see output like this:</w:t>
      </w:r>
    </w:p>
    <w:p w14:paraId="1881DAB1" w14:textId="3B5E761B" w:rsidR="004B28EB" w:rsidRDefault="0087685D" w:rsidP="0087685D">
      <w:pPr>
        <w:pStyle w:val="Code"/>
      </w:pPr>
      <w:r>
        <w:t>Collecting en-core-web-sm==3.7.1</w:t>
      </w:r>
    </w:p>
    <w:p w14:paraId="53F4A6FB" w14:textId="072D0A54" w:rsidR="0087685D" w:rsidRDefault="0087685D" w:rsidP="0087685D">
      <w:pPr>
        <w:pStyle w:val="Code"/>
      </w:pPr>
      <w:r>
        <w:t>... a lot more output...</w:t>
      </w:r>
    </w:p>
    <w:p w14:paraId="726FBDFD" w14:textId="77777777" w:rsidR="004B28EB" w:rsidRDefault="004B28EB" w:rsidP="00FA66B8">
      <w:pPr>
        <w:rPr>
          <w:lang w:val="en-US"/>
        </w:rPr>
      </w:pPr>
    </w:p>
    <w:p w14:paraId="1DF92050" w14:textId="48A57198" w:rsidR="0087685D" w:rsidRDefault="0087685D" w:rsidP="00FA66B8">
      <w:pPr>
        <w:rPr>
          <w:lang w:val="en-US"/>
        </w:rPr>
      </w:pPr>
      <w:r>
        <w:rPr>
          <w:lang w:val="en-US"/>
        </w:rPr>
        <w:t>If this succeeds, everything should be ready. You can try this in Python:</w:t>
      </w:r>
    </w:p>
    <w:p w14:paraId="3F24FC84" w14:textId="77777777" w:rsidR="0087685D" w:rsidRDefault="0087685D" w:rsidP="00FA66B8">
      <w:pPr>
        <w:rPr>
          <w:lang w:val="en-US"/>
        </w:rPr>
      </w:pPr>
    </w:p>
    <w:p w14:paraId="0E8FB8FD" w14:textId="498F0742" w:rsidR="0087685D" w:rsidRDefault="0087685D" w:rsidP="0087685D">
      <w:pPr>
        <w:pStyle w:val="Code"/>
      </w:pPr>
      <w:r>
        <w:t>import spacy</w:t>
      </w:r>
    </w:p>
    <w:p w14:paraId="3AB86E7E" w14:textId="41A0DDE0" w:rsidR="0087685D" w:rsidRDefault="0087685D" w:rsidP="0087685D">
      <w:pPr>
        <w:pStyle w:val="Code"/>
      </w:pPr>
      <w:r w:rsidRPr="0087685D">
        <w:t>nlp = spacy.load("en_core_web_sm")</w:t>
      </w:r>
    </w:p>
    <w:p w14:paraId="70D955AD" w14:textId="18A9873F" w:rsidR="0087685D" w:rsidRDefault="0087685D" w:rsidP="0087685D">
      <w:pPr>
        <w:pStyle w:val="Code"/>
      </w:pPr>
      <w:r>
        <w:t xml:space="preserve">doc </w:t>
      </w:r>
      <w:r w:rsidRPr="0087685D">
        <w:t>=</w:t>
      </w:r>
      <w:r>
        <w:t xml:space="preserve"> </w:t>
      </w:r>
      <w:r w:rsidRPr="0087685D">
        <w:t>nlp(</w:t>
      </w:r>
      <w:r>
        <w:t xml:space="preserve"> </w:t>
      </w:r>
      <w:r w:rsidRPr="0087685D">
        <w:t>"</w:t>
      </w:r>
      <w:r>
        <w:t>Richard is a person.</w:t>
      </w:r>
      <w:r w:rsidRPr="0087685D">
        <w:t>"</w:t>
      </w:r>
      <w:r>
        <w:t xml:space="preserve"> </w:t>
      </w:r>
      <w:r w:rsidRPr="0087685D">
        <w:t>)</w:t>
      </w:r>
    </w:p>
    <w:p w14:paraId="28E75BA8" w14:textId="05C475CD" w:rsidR="0087685D" w:rsidRDefault="0087685D" w:rsidP="0087685D">
      <w:pPr>
        <w:pStyle w:val="Code"/>
      </w:pPr>
      <w:r>
        <w:t>for ent in doc.ents:</w:t>
      </w:r>
    </w:p>
    <w:p w14:paraId="75F18189" w14:textId="4EB406E2" w:rsidR="0087685D" w:rsidRDefault="0087685D" w:rsidP="0087685D">
      <w:pPr>
        <w:pStyle w:val="Code"/>
      </w:pPr>
      <w:r>
        <w:t xml:space="preserve">    print(ent.text, ent.start_char, ent.end_char, ent.label_)</w:t>
      </w:r>
    </w:p>
    <w:p w14:paraId="5073B489" w14:textId="77777777" w:rsidR="0087685D" w:rsidRDefault="0087685D" w:rsidP="0087685D"/>
    <w:p w14:paraId="48D03412" w14:textId="3E68049F" w:rsidR="0087685D" w:rsidRDefault="00E20E46" w:rsidP="0087685D">
      <w:r>
        <w:t>You should get output like this:</w:t>
      </w:r>
    </w:p>
    <w:p w14:paraId="2F090B06" w14:textId="77777777" w:rsidR="00E20E46" w:rsidRDefault="00E20E46" w:rsidP="0087685D"/>
    <w:p w14:paraId="4999D66E" w14:textId="4103262B" w:rsidR="00E20E46" w:rsidRDefault="00E20E46" w:rsidP="00E20E46">
      <w:pPr>
        <w:pStyle w:val="Code"/>
      </w:pPr>
      <w:r>
        <w:t>Richard 0 7 PERSON</w:t>
      </w:r>
    </w:p>
    <w:p w14:paraId="08730267" w14:textId="77777777" w:rsidR="00E20E46" w:rsidRDefault="00E20E46" w:rsidP="0087685D"/>
    <w:p w14:paraId="2ABE48EA" w14:textId="7B15E476" w:rsidR="00E20E46" w:rsidRDefault="00E20E46" w:rsidP="0087685D">
      <w:r>
        <w:t>That means that in the input ‘</w:t>
      </w:r>
      <w:r w:rsidRPr="00F33F14">
        <w:rPr>
          <w:rStyle w:val="CodeChar"/>
        </w:rPr>
        <w:t>Richard is a person</w:t>
      </w:r>
      <w:r w:rsidR="00F33F14">
        <w:t>’ there was a Named Entity of type PERSON. It started at offset 0 and ended at offset 7.</w:t>
      </w:r>
    </w:p>
    <w:p w14:paraId="350A0A85" w14:textId="77777777" w:rsidR="0087685D" w:rsidRDefault="0087685D" w:rsidP="00FA66B8">
      <w:pPr>
        <w:rPr>
          <w:lang w:val="en-US"/>
        </w:rPr>
      </w:pPr>
    </w:p>
    <w:p w14:paraId="4C47B586" w14:textId="50746F29" w:rsidR="00E44B12" w:rsidRDefault="00E44B12" w:rsidP="00E44B12">
      <w:pPr>
        <w:pStyle w:val="Heading2"/>
        <w:rPr>
          <w:lang w:val="en-US"/>
        </w:rPr>
      </w:pPr>
      <w:r>
        <w:rPr>
          <w:lang w:val="en-US"/>
        </w:rPr>
        <w:t>Applying NER to your Assignment Data</w:t>
      </w:r>
    </w:p>
    <w:p w14:paraId="484060D5" w14:textId="2FC6BE6B" w:rsidR="000A0F22" w:rsidRDefault="000A0F22" w:rsidP="000A0F22">
      <w:pPr>
        <w:rPr>
          <w:lang w:val="en-US"/>
        </w:rPr>
      </w:pPr>
      <w:r>
        <w:rPr>
          <w:lang w:val="en-US"/>
        </w:rPr>
        <w:t xml:space="preserve">First, have a look at this very informative page: </w:t>
      </w:r>
      <w:r w:rsidRPr="000A0F22">
        <w:rPr>
          <w:lang w:val="en-US"/>
        </w:rPr>
        <w:t>https://spacy.io/usage/processing-pipelines</w:t>
      </w:r>
      <w:r>
        <w:rPr>
          <w:lang w:val="en-US"/>
        </w:rPr>
        <w:t>.</w:t>
      </w:r>
    </w:p>
    <w:p w14:paraId="396FEEBC" w14:textId="77777777" w:rsidR="000A0F22" w:rsidRDefault="000A0F22" w:rsidP="000A0F22">
      <w:pPr>
        <w:rPr>
          <w:lang w:val="en-US"/>
        </w:rPr>
      </w:pPr>
    </w:p>
    <w:p w14:paraId="5D5E1D6B" w14:textId="3913F30E" w:rsidR="000A0F22" w:rsidRDefault="000A0F22" w:rsidP="00910030">
      <w:pPr>
        <w:rPr>
          <w:lang w:val="en-US"/>
        </w:rPr>
      </w:pPr>
      <w:r w:rsidRPr="000A0F22">
        <w:rPr>
          <w:lang w:val="en-US"/>
        </w:rPr>
        <w:t>The NE types spaCy recognises are:</w:t>
      </w:r>
    </w:p>
    <w:p w14:paraId="2A0C23A7" w14:textId="77777777" w:rsidR="00910030" w:rsidRPr="000A0F22" w:rsidRDefault="00910030" w:rsidP="00910030">
      <w:pPr>
        <w:rPr>
          <w:lang w:val="en-US"/>
        </w:rPr>
      </w:pPr>
    </w:p>
    <w:p w14:paraId="6E7BA7E9" w14:textId="77777777" w:rsidR="000A0F22" w:rsidRPr="000A0F22" w:rsidRDefault="000A0F22" w:rsidP="000A0F22">
      <w:pPr>
        <w:rPr>
          <w:sz w:val="20"/>
          <w:lang w:val="en-US"/>
        </w:rPr>
      </w:pPr>
      <w:r w:rsidRPr="000A0F22">
        <w:rPr>
          <w:sz w:val="20"/>
          <w:lang w:val="en-US"/>
        </w:rPr>
        <w:t>PERSON - People, including fictional.</w:t>
      </w:r>
    </w:p>
    <w:p w14:paraId="3A259DFE" w14:textId="77777777" w:rsidR="000A0F22" w:rsidRPr="000A0F22" w:rsidRDefault="000A0F22" w:rsidP="000A0F22">
      <w:pPr>
        <w:rPr>
          <w:sz w:val="20"/>
          <w:lang w:val="en-US"/>
        </w:rPr>
      </w:pPr>
      <w:r w:rsidRPr="000A0F22">
        <w:rPr>
          <w:sz w:val="20"/>
          <w:lang w:val="en-US"/>
        </w:rPr>
        <w:t>NORP - Nationalities or religious or political groups.</w:t>
      </w:r>
    </w:p>
    <w:p w14:paraId="18872AB0" w14:textId="77777777" w:rsidR="000A0F22" w:rsidRPr="000A0F22" w:rsidRDefault="000A0F22" w:rsidP="000A0F22">
      <w:pPr>
        <w:rPr>
          <w:sz w:val="20"/>
          <w:lang w:val="en-US"/>
        </w:rPr>
      </w:pPr>
      <w:r w:rsidRPr="000A0F22">
        <w:rPr>
          <w:sz w:val="20"/>
          <w:lang w:val="en-US"/>
        </w:rPr>
        <w:t>FAC - Buildings, airports, highways, bridges, etc.</w:t>
      </w:r>
    </w:p>
    <w:p w14:paraId="281FEB39" w14:textId="77777777" w:rsidR="000A0F22" w:rsidRPr="000A0F22" w:rsidRDefault="000A0F22" w:rsidP="000A0F22">
      <w:pPr>
        <w:rPr>
          <w:sz w:val="20"/>
          <w:lang w:val="en-US"/>
        </w:rPr>
      </w:pPr>
      <w:r w:rsidRPr="000A0F22">
        <w:rPr>
          <w:sz w:val="20"/>
          <w:lang w:val="en-US"/>
        </w:rPr>
        <w:t>ORG - Companies, agencies, institutions, etc.</w:t>
      </w:r>
    </w:p>
    <w:p w14:paraId="03ACD64A" w14:textId="77777777" w:rsidR="000A0F22" w:rsidRPr="000A0F22" w:rsidRDefault="000A0F22" w:rsidP="000A0F22">
      <w:pPr>
        <w:rPr>
          <w:sz w:val="20"/>
          <w:lang w:val="en-US"/>
        </w:rPr>
      </w:pPr>
      <w:r w:rsidRPr="000A0F22">
        <w:rPr>
          <w:sz w:val="20"/>
          <w:lang w:val="en-US"/>
        </w:rPr>
        <w:t>GPE - Countries, cities, states.</w:t>
      </w:r>
    </w:p>
    <w:p w14:paraId="1EEEDFCE" w14:textId="77777777" w:rsidR="000A0F22" w:rsidRPr="000A0F22" w:rsidRDefault="000A0F22" w:rsidP="000A0F22">
      <w:pPr>
        <w:rPr>
          <w:sz w:val="20"/>
          <w:lang w:val="en-US"/>
        </w:rPr>
      </w:pPr>
      <w:r w:rsidRPr="000A0F22">
        <w:rPr>
          <w:sz w:val="20"/>
          <w:lang w:val="en-US"/>
        </w:rPr>
        <w:t>LOC - Non-GPE locations, mountain ranges, bodies of water.</w:t>
      </w:r>
    </w:p>
    <w:p w14:paraId="7B973861" w14:textId="77777777" w:rsidR="000A0F22" w:rsidRPr="000A0F22" w:rsidRDefault="000A0F22" w:rsidP="000A0F22">
      <w:pPr>
        <w:rPr>
          <w:sz w:val="20"/>
          <w:lang w:val="en-US"/>
        </w:rPr>
      </w:pPr>
      <w:r w:rsidRPr="000A0F22">
        <w:rPr>
          <w:sz w:val="20"/>
          <w:lang w:val="en-US"/>
        </w:rPr>
        <w:t>PRODUCT - Objects, vehicles, foods, etc. (Not services.)</w:t>
      </w:r>
    </w:p>
    <w:p w14:paraId="0098BD07" w14:textId="77777777" w:rsidR="000A0F22" w:rsidRPr="000A0F22" w:rsidRDefault="000A0F22" w:rsidP="000A0F22">
      <w:pPr>
        <w:rPr>
          <w:sz w:val="20"/>
          <w:lang w:val="en-US"/>
        </w:rPr>
      </w:pPr>
      <w:r w:rsidRPr="000A0F22">
        <w:rPr>
          <w:sz w:val="20"/>
          <w:lang w:val="en-US"/>
        </w:rPr>
        <w:t>EVENT - Named hurricanes, battles, wars, sports events, etc.</w:t>
      </w:r>
    </w:p>
    <w:p w14:paraId="354A15CA" w14:textId="77777777" w:rsidR="000A0F22" w:rsidRPr="000A0F22" w:rsidRDefault="000A0F22" w:rsidP="000A0F22">
      <w:pPr>
        <w:rPr>
          <w:sz w:val="20"/>
          <w:lang w:val="en-US"/>
        </w:rPr>
      </w:pPr>
      <w:r w:rsidRPr="000A0F22">
        <w:rPr>
          <w:sz w:val="20"/>
          <w:lang w:val="en-US"/>
        </w:rPr>
        <w:t>WORK_OF_ART - Titles of books, songs, etc.</w:t>
      </w:r>
    </w:p>
    <w:p w14:paraId="0FE90BB7" w14:textId="77777777" w:rsidR="000A0F22" w:rsidRPr="000A0F22" w:rsidRDefault="000A0F22" w:rsidP="000A0F22">
      <w:pPr>
        <w:rPr>
          <w:sz w:val="20"/>
          <w:lang w:val="en-US"/>
        </w:rPr>
      </w:pPr>
      <w:r w:rsidRPr="000A0F22">
        <w:rPr>
          <w:sz w:val="20"/>
          <w:lang w:val="en-US"/>
        </w:rPr>
        <w:t>LAW - Named documents made into laws.</w:t>
      </w:r>
    </w:p>
    <w:p w14:paraId="2F37DA81" w14:textId="77777777" w:rsidR="000A0F22" w:rsidRPr="000A0F22" w:rsidRDefault="000A0F22" w:rsidP="000A0F22">
      <w:pPr>
        <w:rPr>
          <w:sz w:val="20"/>
          <w:lang w:val="en-US"/>
        </w:rPr>
      </w:pPr>
      <w:r w:rsidRPr="000A0F22">
        <w:rPr>
          <w:sz w:val="20"/>
          <w:lang w:val="en-US"/>
        </w:rPr>
        <w:t>LANGUAGE - Any named language.</w:t>
      </w:r>
    </w:p>
    <w:p w14:paraId="2D11DDC2" w14:textId="77777777" w:rsidR="000A0F22" w:rsidRPr="000A0F22" w:rsidRDefault="000A0F22" w:rsidP="000A0F22">
      <w:pPr>
        <w:rPr>
          <w:sz w:val="20"/>
          <w:lang w:val="en-US"/>
        </w:rPr>
      </w:pPr>
      <w:r w:rsidRPr="000A0F22">
        <w:rPr>
          <w:sz w:val="20"/>
          <w:lang w:val="en-US"/>
        </w:rPr>
        <w:t>DATE - Absolute or relative dates or periods.</w:t>
      </w:r>
    </w:p>
    <w:p w14:paraId="291AEFA2" w14:textId="77777777" w:rsidR="000A0F22" w:rsidRPr="000A0F22" w:rsidRDefault="000A0F22" w:rsidP="000A0F22">
      <w:pPr>
        <w:rPr>
          <w:sz w:val="20"/>
          <w:lang w:val="en-US"/>
        </w:rPr>
      </w:pPr>
      <w:r w:rsidRPr="000A0F22">
        <w:rPr>
          <w:sz w:val="20"/>
          <w:lang w:val="en-US"/>
        </w:rPr>
        <w:t>TIME - Times smaller than a day.</w:t>
      </w:r>
    </w:p>
    <w:p w14:paraId="71C93851" w14:textId="77777777" w:rsidR="000A0F22" w:rsidRPr="000A0F22" w:rsidRDefault="000A0F22" w:rsidP="000A0F22">
      <w:pPr>
        <w:rPr>
          <w:sz w:val="20"/>
          <w:lang w:val="en-US"/>
        </w:rPr>
      </w:pPr>
      <w:r w:rsidRPr="000A0F22">
        <w:rPr>
          <w:sz w:val="20"/>
          <w:lang w:val="en-US"/>
        </w:rPr>
        <w:t>PERCENT - Percentage, including "%".</w:t>
      </w:r>
    </w:p>
    <w:p w14:paraId="5C0CDE63" w14:textId="77777777" w:rsidR="000A0F22" w:rsidRPr="000A0F22" w:rsidRDefault="000A0F22" w:rsidP="000A0F22">
      <w:pPr>
        <w:rPr>
          <w:sz w:val="20"/>
          <w:lang w:val="en-US"/>
        </w:rPr>
      </w:pPr>
      <w:r w:rsidRPr="000A0F22">
        <w:rPr>
          <w:sz w:val="20"/>
          <w:lang w:val="en-US"/>
        </w:rPr>
        <w:lastRenderedPageBreak/>
        <w:t>MONEY - Monetary values, including unit.</w:t>
      </w:r>
    </w:p>
    <w:p w14:paraId="7CD7BC18" w14:textId="77777777" w:rsidR="000A0F22" w:rsidRPr="000A0F22" w:rsidRDefault="000A0F22" w:rsidP="000A0F22">
      <w:pPr>
        <w:rPr>
          <w:sz w:val="20"/>
          <w:lang w:val="en-US"/>
        </w:rPr>
      </w:pPr>
      <w:r w:rsidRPr="000A0F22">
        <w:rPr>
          <w:sz w:val="20"/>
          <w:lang w:val="en-US"/>
        </w:rPr>
        <w:t>QUANTITY - Measurements, as of weight or distance.</w:t>
      </w:r>
    </w:p>
    <w:p w14:paraId="73CE1C4F" w14:textId="77777777" w:rsidR="000A0F22" w:rsidRPr="000A0F22" w:rsidRDefault="000A0F22" w:rsidP="000A0F22">
      <w:pPr>
        <w:rPr>
          <w:sz w:val="20"/>
          <w:lang w:val="en-US"/>
        </w:rPr>
      </w:pPr>
      <w:r w:rsidRPr="000A0F22">
        <w:rPr>
          <w:sz w:val="20"/>
          <w:lang w:val="en-US"/>
        </w:rPr>
        <w:t>ORDINAL - "first", "second", etc.</w:t>
      </w:r>
    </w:p>
    <w:p w14:paraId="7FA3AA61" w14:textId="1D4E371E" w:rsidR="000A0F22" w:rsidRPr="000A0F22" w:rsidRDefault="000A0F22" w:rsidP="000A0F22">
      <w:pPr>
        <w:rPr>
          <w:lang w:val="en-US"/>
        </w:rPr>
      </w:pPr>
      <w:r w:rsidRPr="000A0F22">
        <w:rPr>
          <w:sz w:val="20"/>
          <w:lang w:val="en-US"/>
        </w:rPr>
        <w:t>CARDINAL - Numerals that do not fall under another type.</w:t>
      </w:r>
    </w:p>
    <w:p w14:paraId="75C66985" w14:textId="77777777" w:rsidR="0087685D" w:rsidRDefault="0087685D" w:rsidP="00FA66B8">
      <w:pPr>
        <w:rPr>
          <w:lang w:val="en-US"/>
        </w:rPr>
      </w:pPr>
    </w:p>
    <w:p w14:paraId="66CA6F3D" w14:textId="6189D4B5" w:rsidR="00BC6B57" w:rsidRDefault="00BC6B57" w:rsidP="00FA66B8">
      <w:pPr>
        <w:rPr>
          <w:lang w:val="en-US"/>
        </w:rPr>
      </w:pPr>
      <w:r>
        <w:rPr>
          <w:lang w:val="en-US"/>
        </w:rPr>
        <w:t>Now, do these four tasks:</w:t>
      </w:r>
    </w:p>
    <w:p w14:paraId="6E6DF2F1" w14:textId="77777777" w:rsidR="00BC6B57" w:rsidRDefault="00BC6B57" w:rsidP="00FA66B8">
      <w:pPr>
        <w:rPr>
          <w:lang w:val="en-US"/>
        </w:rPr>
      </w:pPr>
    </w:p>
    <w:p w14:paraId="3446891F" w14:textId="5FA4EDAF" w:rsidR="00BC6B57" w:rsidRDefault="00BC6B57" w:rsidP="00BC6B57">
      <w:pPr>
        <w:pStyle w:val="Heading3"/>
      </w:pPr>
      <w:r>
        <w:t>Task 1: Examples of NEs</w:t>
      </w:r>
    </w:p>
    <w:p w14:paraId="775D84B9" w14:textId="530A0694" w:rsidR="00BC6B57" w:rsidRDefault="00BC6B57" w:rsidP="00BC6B57">
      <w:pPr>
        <w:rPr>
          <w:lang w:val="en-US"/>
        </w:rPr>
      </w:pPr>
      <w:r>
        <w:rPr>
          <w:lang w:val="en-US"/>
        </w:rPr>
        <w:t>Choose any FOUR of the NE types in the above list EXCEPT PERSON (which we already showed). For each of the four, try to compose a sentence which contains the NE, and show that spaCY finds it, using the above code.</w:t>
      </w:r>
    </w:p>
    <w:p w14:paraId="3F819278" w14:textId="77777777" w:rsidR="00BC6B57" w:rsidRDefault="00BC6B57" w:rsidP="00BC6B57">
      <w:pPr>
        <w:rPr>
          <w:lang w:val="en-US"/>
        </w:rPr>
      </w:pPr>
    </w:p>
    <w:p w14:paraId="7C439931" w14:textId="2EE8C943" w:rsidR="00BC6B57" w:rsidRDefault="00BC6B57" w:rsidP="00BC6B57">
      <w:pPr>
        <w:rPr>
          <w:lang w:val="en-US"/>
        </w:rPr>
      </w:pPr>
      <w:r>
        <w:rPr>
          <w:lang w:val="en-US"/>
        </w:rPr>
        <w:t>We will show the method, using another person. We compose a sentence: ‘Will Smith is a fictional character.’. Now enter into the above code and see the results:</w:t>
      </w:r>
    </w:p>
    <w:p w14:paraId="7D78924F" w14:textId="77777777" w:rsidR="00BC6B57" w:rsidRDefault="00BC6B57" w:rsidP="00BC6B57">
      <w:pPr>
        <w:rPr>
          <w:lang w:val="en-US"/>
        </w:rPr>
      </w:pPr>
    </w:p>
    <w:p w14:paraId="64456292" w14:textId="786AA92B" w:rsidR="00BC6B57" w:rsidRDefault="00BC6B57" w:rsidP="00BC6B57">
      <w:pPr>
        <w:pStyle w:val="Code"/>
      </w:pPr>
      <w:r>
        <w:t xml:space="preserve">doc </w:t>
      </w:r>
      <w:r w:rsidRPr="0087685D">
        <w:t>=</w:t>
      </w:r>
      <w:r>
        <w:t xml:space="preserve"> </w:t>
      </w:r>
      <w:r w:rsidRPr="0087685D">
        <w:t>nlp(</w:t>
      </w:r>
      <w:r>
        <w:t xml:space="preserve"> </w:t>
      </w:r>
      <w:r w:rsidRPr="0087685D">
        <w:t>"</w:t>
      </w:r>
      <w:r w:rsidRPr="00BC6B57">
        <w:t xml:space="preserve"> </w:t>
      </w:r>
      <w:r w:rsidRPr="00BC6B57">
        <w:t>Will Smith is a fictional character</w:t>
      </w:r>
      <w:r>
        <w:t>.</w:t>
      </w:r>
      <w:r w:rsidRPr="0087685D">
        <w:t>"</w:t>
      </w:r>
      <w:r>
        <w:t xml:space="preserve"> </w:t>
      </w:r>
      <w:r w:rsidRPr="0087685D">
        <w:t>)</w:t>
      </w:r>
    </w:p>
    <w:p w14:paraId="54E3770B" w14:textId="77777777" w:rsidR="00BC6B57" w:rsidRDefault="00BC6B57" w:rsidP="00BC6B57">
      <w:pPr>
        <w:pStyle w:val="Code"/>
      </w:pPr>
      <w:r>
        <w:t>for ent in doc.ents:</w:t>
      </w:r>
    </w:p>
    <w:p w14:paraId="355AD270" w14:textId="77777777" w:rsidR="00BC6B57" w:rsidRDefault="00BC6B57" w:rsidP="00BC6B57">
      <w:pPr>
        <w:pStyle w:val="Code"/>
      </w:pPr>
      <w:r>
        <w:t xml:space="preserve">    print(ent.text, ent.start_char, ent.end_char, ent.label_)</w:t>
      </w:r>
    </w:p>
    <w:p w14:paraId="17541C57" w14:textId="77777777" w:rsidR="00BC6B57" w:rsidRDefault="00BC6B57" w:rsidP="00BC6B57">
      <w:pPr>
        <w:rPr>
          <w:lang w:val="en-US"/>
        </w:rPr>
      </w:pPr>
    </w:p>
    <w:p w14:paraId="632B105C" w14:textId="7FDD7FC6" w:rsidR="00BC6B57" w:rsidRDefault="00BC6B57" w:rsidP="00BC6B57">
      <w:pPr>
        <w:rPr>
          <w:lang w:val="en-US"/>
        </w:rPr>
      </w:pPr>
      <w:r w:rsidRPr="00BC6B57">
        <w:rPr>
          <w:rFonts w:ascii="Courier New" w:hAnsi="Courier New"/>
          <w:sz w:val="20"/>
          <w:lang w:val="en-US"/>
        </w:rPr>
        <w:t>Will Smith 1 11 PERSON</w:t>
      </w:r>
    </w:p>
    <w:p w14:paraId="29357725" w14:textId="77777777" w:rsidR="00BC6B57" w:rsidRDefault="00BC6B57" w:rsidP="00BC6B57">
      <w:pPr>
        <w:rPr>
          <w:lang w:val="en-US"/>
        </w:rPr>
      </w:pPr>
    </w:p>
    <w:p w14:paraId="7A4F8874" w14:textId="26237D6C" w:rsidR="00BC6B57" w:rsidRDefault="00BC6B57" w:rsidP="00BC6B57">
      <w:pPr>
        <w:rPr>
          <w:lang w:val="en-US"/>
        </w:rPr>
      </w:pPr>
      <w:r>
        <w:rPr>
          <w:lang w:val="en-US"/>
        </w:rPr>
        <w:t>This produces the results as shown.</w:t>
      </w:r>
      <w:r w:rsidR="009A55A0">
        <w:rPr>
          <w:lang w:val="en-US"/>
        </w:rPr>
        <w:t xml:space="preserve"> Now, copy and paste </w:t>
      </w:r>
      <w:r w:rsidR="00336226">
        <w:rPr>
          <w:lang w:val="en-US"/>
        </w:rPr>
        <w:t xml:space="preserve">all </w:t>
      </w:r>
      <w:r w:rsidR="009A55A0">
        <w:rPr>
          <w:lang w:val="en-US"/>
        </w:rPr>
        <w:t>those four lines (</w:t>
      </w:r>
      <w:r w:rsidR="009A55A0" w:rsidRPr="009A55A0">
        <w:rPr>
          <w:rStyle w:val="CodeChar"/>
        </w:rPr>
        <w:t>doc =</w:t>
      </w:r>
      <w:r w:rsidR="009A55A0">
        <w:rPr>
          <w:rStyle w:val="CodeChar"/>
        </w:rPr>
        <w:t xml:space="preserve"> nlp</w:t>
      </w:r>
      <w:r w:rsidR="009A55A0" w:rsidRPr="009A55A0">
        <w:rPr>
          <w:rStyle w:val="CodeChar"/>
        </w:rPr>
        <w:t>...PERSON</w:t>
      </w:r>
      <w:r w:rsidR="009A55A0">
        <w:rPr>
          <w:lang w:val="en-US"/>
        </w:rPr>
        <w:t xml:space="preserve">) into your </w:t>
      </w:r>
      <w:r w:rsidR="00336226">
        <w:rPr>
          <w:lang w:val="en-US"/>
        </w:rPr>
        <w:t xml:space="preserve">.docx </w:t>
      </w:r>
      <w:r w:rsidR="009A55A0">
        <w:rPr>
          <w:lang w:val="en-US"/>
        </w:rPr>
        <w:t>answers file (ready for upload to Moodle).</w:t>
      </w:r>
    </w:p>
    <w:p w14:paraId="779F3D77" w14:textId="77777777" w:rsidR="009A55A0" w:rsidRDefault="009A55A0" w:rsidP="00BC6B57">
      <w:pPr>
        <w:rPr>
          <w:lang w:val="en-US"/>
        </w:rPr>
      </w:pPr>
    </w:p>
    <w:p w14:paraId="05F9515A" w14:textId="138113CC" w:rsidR="009A55A0" w:rsidRDefault="009A55A0" w:rsidP="00BC6B57">
      <w:pPr>
        <w:rPr>
          <w:lang w:val="en-US"/>
        </w:rPr>
      </w:pPr>
      <w:r>
        <w:rPr>
          <w:lang w:val="en-US"/>
        </w:rPr>
        <w:t xml:space="preserve">Do this for four NE types not including PERSON. You will find that the NER in spaCy </w:t>
      </w:r>
      <w:r w:rsidR="00336226">
        <w:rPr>
          <w:lang w:val="en-US"/>
        </w:rPr>
        <w:t xml:space="preserve">usually </w:t>
      </w:r>
      <w:r>
        <w:rPr>
          <w:lang w:val="en-US"/>
        </w:rPr>
        <w:t>works well.</w:t>
      </w:r>
    </w:p>
    <w:p w14:paraId="46D6030B" w14:textId="77777777" w:rsidR="00BC6B57" w:rsidRDefault="00BC6B57" w:rsidP="00BC6B57">
      <w:pPr>
        <w:rPr>
          <w:lang w:val="en-US"/>
        </w:rPr>
      </w:pPr>
    </w:p>
    <w:p w14:paraId="30DDC118" w14:textId="6715C2C8" w:rsidR="009A55A0" w:rsidRDefault="009A55A0" w:rsidP="009A55A0">
      <w:pPr>
        <w:pStyle w:val="Heading2"/>
        <w:rPr>
          <w:lang w:val="en-US"/>
        </w:rPr>
      </w:pPr>
      <w:r>
        <w:rPr>
          <w:lang w:val="en-US"/>
        </w:rPr>
        <w:t>Task 2: NER in your Queries</w:t>
      </w:r>
    </w:p>
    <w:p w14:paraId="72A414BD" w14:textId="7FC12AAC" w:rsidR="00BC6B57" w:rsidRDefault="009A55A0" w:rsidP="00BC6B57">
      <w:pPr>
        <w:rPr>
          <w:lang w:val="en-US"/>
        </w:rPr>
      </w:pPr>
      <w:r>
        <w:rPr>
          <w:lang w:val="en-US"/>
        </w:rPr>
        <w:t>Now, do exactly the same thing or your 20 queries</w:t>
      </w:r>
      <w:r w:rsidR="00624AE9">
        <w:rPr>
          <w:lang w:val="en-US"/>
        </w:rPr>
        <w:t xml:space="preserve">, using the </w:t>
      </w:r>
      <w:r w:rsidR="00624AE9" w:rsidRPr="00624AE9">
        <w:rPr>
          <w:rStyle w:val="CodeChar"/>
        </w:rPr>
        <w:t>original_query</w:t>
      </w:r>
      <w:r w:rsidR="00624AE9">
        <w:rPr>
          <w:lang w:val="en-US"/>
        </w:rPr>
        <w:t xml:space="preserve"> form</w:t>
      </w:r>
      <w:r>
        <w:rPr>
          <w:lang w:val="en-US"/>
        </w:rPr>
        <w:t>. Paste the output just as above, plus a one line note about whether it is correct. Example:</w:t>
      </w:r>
    </w:p>
    <w:p w14:paraId="11591993" w14:textId="77777777" w:rsidR="009A55A0" w:rsidRDefault="009A55A0" w:rsidP="00BC6B57">
      <w:pPr>
        <w:rPr>
          <w:lang w:val="en-US"/>
        </w:rPr>
      </w:pPr>
    </w:p>
    <w:p w14:paraId="2C031554" w14:textId="77777777" w:rsidR="009A55A0" w:rsidRDefault="009A55A0" w:rsidP="009A55A0">
      <w:pPr>
        <w:pStyle w:val="Code"/>
      </w:pPr>
      <w:r w:rsidRPr="009A55A0">
        <w:t>doc = nlp( "Who played keyboards in the band Dire Straits" )</w:t>
      </w:r>
    </w:p>
    <w:p w14:paraId="62560E60" w14:textId="2EA4E7DF" w:rsidR="009A55A0" w:rsidRPr="009A55A0" w:rsidRDefault="009A55A0" w:rsidP="009A55A0">
      <w:pPr>
        <w:pStyle w:val="Code"/>
      </w:pPr>
      <w:r w:rsidRPr="009A55A0">
        <w:t>for ent in doc.ents:</w:t>
      </w:r>
    </w:p>
    <w:p w14:paraId="1A7250FE" w14:textId="15C52018" w:rsidR="009A55A0" w:rsidRPr="009A55A0" w:rsidRDefault="009A55A0" w:rsidP="009A55A0">
      <w:pPr>
        <w:pStyle w:val="Code"/>
      </w:pPr>
      <w:r w:rsidRPr="009A55A0">
        <w:t xml:space="preserve">    print(ent.text, ent.start_char, ent.end_char, ent.label_)</w:t>
      </w:r>
    </w:p>
    <w:p w14:paraId="32CC4F37" w14:textId="77777777" w:rsidR="009A55A0" w:rsidRDefault="009A55A0" w:rsidP="009A55A0">
      <w:pPr>
        <w:pStyle w:val="Code"/>
      </w:pPr>
    </w:p>
    <w:p w14:paraId="61DE1612" w14:textId="46833670" w:rsidR="009A55A0" w:rsidRPr="009A55A0" w:rsidRDefault="009A55A0" w:rsidP="009A55A0">
      <w:pPr>
        <w:pStyle w:val="Code"/>
      </w:pPr>
      <w:r w:rsidRPr="009A55A0">
        <w:t>Dire Straits 33 45 LOC</w:t>
      </w:r>
    </w:p>
    <w:p w14:paraId="2FFB5AAA" w14:textId="54DD3A95" w:rsidR="00BC6B57" w:rsidRDefault="00BC6B57" w:rsidP="00FA66B8">
      <w:pPr>
        <w:rPr>
          <w:lang w:val="en-US"/>
        </w:rPr>
      </w:pPr>
    </w:p>
    <w:p w14:paraId="6D1D2864" w14:textId="39F5F8B3" w:rsidR="009A55A0" w:rsidRDefault="009A55A0" w:rsidP="00FA66B8">
      <w:pPr>
        <w:rPr>
          <w:lang w:val="en-US"/>
        </w:rPr>
      </w:pPr>
      <w:r w:rsidRPr="00CD0914">
        <w:rPr>
          <w:b/>
          <w:bCs/>
          <w:lang w:val="en-US"/>
        </w:rPr>
        <w:t>Note:</w:t>
      </w:r>
      <w:r>
        <w:rPr>
          <w:lang w:val="en-US"/>
        </w:rPr>
        <w:t xml:space="preserve"> Incorrect. Dire Straits is an ORG not a LOC.</w:t>
      </w:r>
    </w:p>
    <w:p w14:paraId="5561F073" w14:textId="77777777" w:rsidR="009A55A0" w:rsidRDefault="009A55A0" w:rsidP="00FA66B8">
      <w:pPr>
        <w:rPr>
          <w:lang w:val="en-US"/>
        </w:rPr>
      </w:pPr>
    </w:p>
    <w:p w14:paraId="385B6F7F" w14:textId="5B259D06" w:rsidR="00336226" w:rsidRDefault="00336226" w:rsidP="00FA66B8">
      <w:pPr>
        <w:rPr>
          <w:lang w:val="en-US"/>
        </w:rPr>
      </w:pPr>
      <w:r>
        <w:rPr>
          <w:lang w:val="en-US"/>
        </w:rPr>
        <w:t>Do this for all your 20 queries and paste the results in your .docx answers file. As you see, the NER was incorrect, so our Note stated this. If the NER is correct you can simply write ‘Note: Correct’ on the last line.</w:t>
      </w:r>
    </w:p>
    <w:p w14:paraId="0C49D8F9" w14:textId="77777777" w:rsidR="00624AE9" w:rsidRDefault="00624AE9" w:rsidP="00FA66B8">
      <w:pPr>
        <w:rPr>
          <w:lang w:val="en-US"/>
        </w:rPr>
      </w:pPr>
    </w:p>
    <w:p w14:paraId="3D7977E4" w14:textId="1D0576A1" w:rsidR="00624AE9" w:rsidRDefault="00624AE9" w:rsidP="00624AE9">
      <w:pPr>
        <w:pStyle w:val="Heading2"/>
      </w:pPr>
      <w:r>
        <w:t>Task 3: NER in your Matching Documents</w:t>
      </w:r>
    </w:p>
    <w:p w14:paraId="389636B0" w14:textId="5FEDBE1E" w:rsidR="00624AE9" w:rsidRPr="00624AE9" w:rsidRDefault="00624AE9" w:rsidP="00624AE9">
      <w:r>
        <w:t xml:space="preserve">Now, choose supporting sentences from FOUR of your queries (preferably queries of 4 different query types, or as many as you have (two was the minimum requirement). Do exactly the same thing for those.  Give the </w:t>
      </w:r>
      <w:r w:rsidRPr="00720DF4">
        <w:rPr>
          <w:rStyle w:val="CodeChar"/>
        </w:rPr>
        <w:t>original_query</w:t>
      </w:r>
      <w:r>
        <w:t xml:space="preserve"> and the </w:t>
      </w:r>
      <w:r w:rsidRPr="00720DF4">
        <w:rPr>
          <w:rStyle w:val="CodeChar"/>
        </w:rPr>
        <w:t>query_type</w:t>
      </w:r>
      <w:r>
        <w:t xml:space="preserve">, then the code, and finally the Note. Here is an example. </w:t>
      </w:r>
    </w:p>
    <w:p w14:paraId="1FD1C3AA" w14:textId="60FEEAD2" w:rsidR="00624AE9" w:rsidRDefault="00624AE9" w:rsidP="00FA66B8">
      <w:pPr>
        <w:rPr>
          <w:lang w:val="en-US"/>
        </w:rPr>
      </w:pPr>
    </w:p>
    <w:p w14:paraId="1077FE87" w14:textId="3865FEEE" w:rsidR="00720DF4" w:rsidRDefault="00720DF4" w:rsidP="00CD0914">
      <w:pPr>
        <w:pStyle w:val="Code"/>
      </w:pPr>
      <w:r w:rsidRPr="00720DF4">
        <w:t>"original_query":"Who played keyboards in the band Dire Straits"</w:t>
      </w:r>
    </w:p>
    <w:p w14:paraId="444430A8" w14:textId="32E3C752" w:rsidR="00720DF4" w:rsidRDefault="00720DF4" w:rsidP="00CD0914">
      <w:pPr>
        <w:pStyle w:val="Code"/>
      </w:pPr>
      <w:r w:rsidRPr="00720DF4">
        <w:t>"answer_type":"person"</w:t>
      </w:r>
    </w:p>
    <w:p w14:paraId="7D4A69EA" w14:textId="77777777" w:rsidR="00624AE9" w:rsidRDefault="00624AE9" w:rsidP="00CD0914">
      <w:pPr>
        <w:pStyle w:val="Code"/>
      </w:pPr>
    </w:p>
    <w:p w14:paraId="016A0EB4" w14:textId="203B0A20" w:rsidR="00720DF4" w:rsidRDefault="00CD0914" w:rsidP="00CD0914">
      <w:pPr>
        <w:pStyle w:val="Code"/>
      </w:pPr>
      <w:r w:rsidRPr="00CD0914">
        <w:t>doc = nlp(</w:t>
      </w:r>
      <w:r>
        <w:t xml:space="preserve"> </w:t>
      </w:r>
      <w:r w:rsidR="00720DF4" w:rsidRPr="00720DF4">
        <w:t xml:space="preserve">"At the time of their initial breakup in September 1988, the band featured Mark Knopfler, Illsley, rhythm guitarist and backing vocalist </w:t>
      </w:r>
      <w:r w:rsidR="00720DF4" w:rsidRPr="00720DF4">
        <w:lastRenderedPageBreak/>
        <w:t>Jack Sonni, drummer Terry Williams and keyboardists Alan Clark and Guy Fletcher."</w:t>
      </w:r>
      <w:r>
        <w:t xml:space="preserve"> )</w:t>
      </w:r>
    </w:p>
    <w:p w14:paraId="3DB42B46" w14:textId="77777777" w:rsidR="00CD0914" w:rsidRPr="00CD0914" w:rsidRDefault="00CD0914" w:rsidP="00CD0914">
      <w:pPr>
        <w:pStyle w:val="Code"/>
      </w:pPr>
      <w:r w:rsidRPr="00CD0914">
        <w:t>for ent in doc.ents:</w:t>
      </w:r>
    </w:p>
    <w:p w14:paraId="5A4560F1" w14:textId="43ED01CF" w:rsidR="00CD0914" w:rsidRDefault="00CD0914" w:rsidP="00CD0914">
      <w:pPr>
        <w:pStyle w:val="Code"/>
      </w:pPr>
      <w:r w:rsidRPr="00CD0914">
        <w:t xml:space="preserve">    print(ent.text, ent.start_char, ent.end_char, ent.label_)</w:t>
      </w:r>
    </w:p>
    <w:p w14:paraId="1EE0368D" w14:textId="77777777" w:rsidR="00720DF4" w:rsidRDefault="00720DF4" w:rsidP="00CD0914">
      <w:pPr>
        <w:pStyle w:val="Code"/>
      </w:pPr>
    </w:p>
    <w:p w14:paraId="31278B7D" w14:textId="77777777" w:rsidR="00CD0914" w:rsidRPr="00CD0914" w:rsidRDefault="00CD0914" w:rsidP="00CD0914">
      <w:pPr>
        <w:pStyle w:val="Code"/>
      </w:pPr>
      <w:r w:rsidRPr="00CD0914">
        <w:t>September 1988 40 54 DATE</w:t>
      </w:r>
    </w:p>
    <w:p w14:paraId="551F0F14" w14:textId="77777777" w:rsidR="00CD0914" w:rsidRPr="00CD0914" w:rsidRDefault="00CD0914" w:rsidP="00CD0914">
      <w:pPr>
        <w:pStyle w:val="Code"/>
      </w:pPr>
      <w:r w:rsidRPr="00CD0914">
        <w:t>Mark Knopfler 74 87 PERSON</w:t>
      </w:r>
    </w:p>
    <w:p w14:paraId="239255D9" w14:textId="77777777" w:rsidR="00CD0914" w:rsidRPr="00CD0914" w:rsidRDefault="00CD0914" w:rsidP="00CD0914">
      <w:pPr>
        <w:pStyle w:val="Code"/>
      </w:pPr>
      <w:r w:rsidRPr="00CD0914">
        <w:t>Illsley 89 96 PERSON</w:t>
      </w:r>
    </w:p>
    <w:p w14:paraId="3FF428AB" w14:textId="77777777" w:rsidR="00CD0914" w:rsidRPr="00CD0914" w:rsidRDefault="00CD0914" w:rsidP="00CD0914">
      <w:pPr>
        <w:pStyle w:val="Code"/>
      </w:pPr>
      <w:r w:rsidRPr="00CD0914">
        <w:t>Jack Sonni 136 146 PERSON</w:t>
      </w:r>
    </w:p>
    <w:p w14:paraId="14C902DD" w14:textId="77777777" w:rsidR="00CD0914" w:rsidRPr="00CD0914" w:rsidRDefault="00CD0914" w:rsidP="00CD0914">
      <w:pPr>
        <w:pStyle w:val="Code"/>
      </w:pPr>
      <w:r w:rsidRPr="00CD0914">
        <w:t>Terry Williams 156 170 PERSON</w:t>
      </w:r>
    </w:p>
    <w:p w14:paraId="7E7F8A7C" w14:textId="77777777" w:rsidR="00CD0914" w:rsidRPr="00CD0914" w:rsidRDefault="00CD0914" w:rsidP="00CD0914">
      <w:pPr>
        <w:pStyle w:val="Code"/>
      </w:pPr>
      <w:r w:rsidRPr="00CD0914">
        <w:t>Alan Clark 188 198 PERSON</w:t>
      </w:r>
    </w:p>
    <w:p w14:paraId="10417B9E" w14:textId="7DF0ABB5" w:rsidR="00720DF4" w:rsidRDefault="00CD0914" w:rsidP="00CD0914">
      <w:pPr>
        <w:pStyle w:val="Code"/>
      </w:pPr>
      <w:r w:rsidRPr="00CD0914">
        <w:t>Guy Fletcher 203 215 PERSON</w:t>
      </w:r>
    </w:p>
    <w:p w14:paraId="41111130" w14:textId="77777777" w:rsidR="00720DF4" w:rsidRDefault="00720DF4" w:rsidP="00FA66B8">
      <w:pPr>
        <w:rPr>
          <w:lang w:val="en-US"/>
        </w:rPr>
      </w:pPr>
    </w:p>
    <w:p w14:paraId="4865D537" w14:textId="374517E2" w:rsidR="00CD0914" w:rsidRPr="00CD0914" w:rsidRDefault="00CD0914" w:rsidP="00FA66B8">
      <w:pPr>
        <w:rPr>
          <w:b/>
          <w:bCs/>
          <w:lang w:val="en-US"/>
        </w:rPr>
      </w:pPr>
      <w:r w:rsidRPr="00CD0914">
        <w:rPr>
          <w:b/>
          <w:bCs/>
          <w:lang w:val="en-US"/>
        </w:rPr>
        <w:t>Note: All correct.</w:t>
      </w:r>
    </w:p>
    <w:p w14:paraId="4C19D4C3" w14:textId="77777777" w:rsidR="00720DF4" w:rsidRDefault="00720DF4" w:rsidP="00FA66B8">
      <w:pPr>
        <w:rPr>
          <w:lang w:val="en-US"/>
        </w:rPr>
      </w:pPr>
    </w:p>
    <w:p w14:paraId="77883C02" w14:textId="5D1E5B96" w:rsidR="00CD0914" w:rsidRDefault="00CD0914" w:rsidP="00FA66B8">
      <w:pPr>
        <w:rPr>
          <w:lang w:val="en-US"/>
        </w:rPr>
      </w:pPr>
      <w:r>
        <w:rPr>
          <w:lang w:val="en-US"/>
        </w:rPr>
        <w:t xml:space="preserve">Do that for each of four sentences for four different queries and add the complete text (from </w:t>
      </w:r>
      <w:r w:rsidRPr="00CD0914">
        <w:rPr>
          <w:rStyle w:val="CodeChar"/>
        </w:rPr>
        <w:t>original_query</w:t>
      </w:r>
      <w:r>
        <w:rPr>
          <w:lang w:val="en-US"/>
        </w:rPr>
        <w:t xml:space="preserve"> right up to </w:t>
      </w:r>
      <w:r w:rsidRPr="00CD0914">
        <w:rPr>
          <w:b/>
          <w:bCs/>
          <w:lang w:val="en-US"/>
        </w:rPr>
        <w:t>All correct</w:t>
      </w:r>
      <w:r>
        <w:rPr>
          <w:lang w:val="en-US"/>
        </w:rPr>
        <w:t>) to your answers file.</w:t>
      </w:r>
    </w:p>
    <w:p w14:paraId="0CE7F2BA" w14:textId="77777777" w:rsidR="00E44B12" w:rsidRDefault="00E44B12" w:rsidP="00FA66B8">
      <w:pPr>
        <w:rPr>
          <w:lang w:val="en-US"/>
        </w:rPr>
      </w:pPr>
    </w:p>
    <w:p w14:paraId="7BF426BE" w14:textId="479ADA21" w:rsidR="00CD0914" w:rsidRDefault="00CD0914" w:rsidP="00FA66B8">
      <w:pPr>
        <w:rPr>
          <w:lang w:val="en-US"/>
        </w:rPr>
      </w:pPr>
      <w:r>
        <w:rPr>
          <w:lang w:val="en-US"/>
        </w:rPr>
        <w:t>If NER is not correct for your sentences, do not worry. Just note at the end which NEs are incorrect. The above example happened to work perfectly, this is not always the case.</w:t>
      </w:r>
    </w:p>
    <w:p w14:paraId="0FB3B89C" w14:textId="77777777" w:rsidR="00CD0914" w:rsidRDefault="00CD0914" w:rsidP="00FA66B8">
      <w:pPr>
        <w:rPr>
          <w:lang w:val="en-US"/>
        </w:rPr>
      </w:pPr>
    </w:p>
    <w:p w14:paraId="5AA82DF6" w14:textId="39DD24E3" w:rsidR="00CD0914" w:rsidRDefault="00CD0914" w:rsidP="00FA66B8">
      <w:pPr>
        <w:rPr>
          <w:lang w:val="en-US"/>
        </w:rPr>
      </w:pPr>
      <w:r>
        <w:rPr>
          <w:lang w:val="en-US"/>
        </w:rPr>
        <w:t>That is everything. Hopefully it gives you an idea of what NER is and how accurate (or in accurate) it is on your actual queries and answer sentences.</w:t>
      </w:r>
    </w:p>
    <w:p w14:paraId="7525FA57" w14:textId="77777777" w:rsidR="00CD0914" w:rsidRDefault="00CD0914" w:rsidP="00FA66B8">
      <w:pPr>
        <w:rPr>
          <w:lang w:val="en-US"/>
        </w:rPr>
      </w:pPr>
    </w:p>
    <w:p w14:paraId="48B5EE9C" w14:textId="212618A3" w:rsidR="0087685D" w:rsidRDefault="0087685D" w:rsidP="0087685D">
      <w:pPr>
        <w:pStyle w:val="Heading2"/>
        <w:rPr>
          <w:lang w:val="en-US"/>
        </w:rPr>
      </w:pPr>
      <w:r>
        <w:rPr>
          <w:lang w:val="en-US"/>
        </w:rPr>
        <w:t>Installing spaCy</w:t>
      </w:r>
    </w:p>
    <w:p w14:paraId="474E187B" w14:textId="65DCE869" w:rsidR="00CB2B1B" w:rsidRDefault="00CB2B1B" w:rsidP="00CB2B1B">
      <w:pPr>
        <w:rPr>
          <w:lang w:val="en-US"/>
        </w:rPr>
      </w:pPr>
      <w:r>
        <w:rPr>
          <w:lang w:val="en-US"/>
        </w:rPr>
        <w:t>In case your PC has not got spaCy installed (or on your own PC at home) you can do the following. Note: The first step is to check that pip itself is up-to-date. Most problems occurring when using pip are because it is not up-to-date, so always check this first. Here are the steps, all from the command line:</w:t>
      </w:r>
    </w:p>
    <w:p w14:paraId="72A94FA8" w14:textId="77777777" w:rsidR="00CB2B1B" w:rsidRDefault="00CB2B1B" w:rsidP="00CB2B1B">
      <w:pPr>
        <w:rPr>
          <w:lang w:val="en-US"/>
        </w:rPr>
      </w:pPr>
    </w:p>
    <w:p w14:paraId="6A2CAA80" w14:textId="77777777" w:rsidR="00CB2B1B" w:rsidRPr="00CB2B1B" w:rsidRDefault="00CB2B1B" w:rsidP="00CB2B1B">
      <w:pPr>
        <w:pStyle w:val="Code"/>
      </w:pPr>
      <w:r w:rsidRPr="00CB2B1B">
        <w:t>python.exe -m pip install --upgrade pip</w:t>
      </w:r>
    </w:p>
    <w:p w14:paraId="183DA27B" w14:textId="66B6584A" w:rsidR="00CB2B1B" w:rsidRDefault="00CB2B1B" w:rsidP="00CB2B1B">
      <w:pPr>
        <w:pStyle w:val="Code"/>
      </w:pPr>
      <w:r w:rsidRPr="00CB2B1B">
        <w:t>pip install -U spacy</w:t>
      </w:r>
    </w:p>
    <w:p w14:paraId="6E24C14A" w14:textId="5DCBDA91" w:rsidR="00CB2B1B" w:rsidRPr="00CB2B1B" w:rsidRDefault="00CB2B1B" w:rsidP="00CB2B1B">
      <w:pPr>
        <w:pStyle w:val="Code"/>
      </w:pPr>
      <w:r w:rsidRPr="00CB2B1B">
        <w:t>python -m spacy download en_core_web_sm</w:t>
      </w:r>
    </w:p>
    <w:p w14:paraId="57CB8840" w14:textId="77777777" w:rsidR="00F27372" w:rsidRDefault="00F27372" w:rsidP="008D7890">
      <w:pPr>
        <w:rPr>
          <w:lang w:val="en-US"/>
        </w:rPr>
      </w:pPr>
    </w:p>
    <w:p w14:paraId="147C4CF1" w14:textId="559012E8" w:rsidR="00CB2B1B" w:rsidRDefault="00CB2B1B" w:rsidP="008D7890">
      <w:pPr>
        <w:rPr>
          <w:lang w:val="en-US"/>
        </w:rPr>
      </w:pPr>
      <w:r>
        <w:rPr>
          <w:lang w:val="en-US"/>
        </w:rPr>
        <w:t>You should now be able to use spaCy as described above.</w:t>
      </w:r>
    </w:p>
    <w:p w14:paraId="5D30556C" w14:textId="77777777" w:rsidR="00CB2B1B" w:rsidRDefault="00CB2B1B" w:rsidP="008D7890">
      <w:pPr>
        <w:rPr>
          <w:lang w:val="en-US"/>
        </w:rPr>
      </w:pPr>
    </w:p>
    <w:p w14:paraId="3EB1F3A5" w14:textId="68A2C50E" w:rsidR="00B0718A" w:rsidRDefault="00B0718A" w:rsidP="00B0718A">
      <w:pPr>
        <w:pStyle w:val="Heading2"/>
        <w:rPr>
          <w:lang w:eastAsia="en-GB"/>
        </w:rPr>
      </w:pPr>
      <w:r>
        <w:rPr>
          <w:lang w:eastAsia="en-GB"/>
        </w:rPr>
        <w:t>Question</w:t>
      </w:r>
      <w:r w:rsidR="00EC5743">
        <w:rPr>
          <w:lang w:eastAsia="en-GB"/>
        </w:rPr>
        <w:t>s</w:t>
      </w:r>
      <w:r>
        <w:rPr>
          <w:lang w:eastAsia="en-GB"/>
        </w:rPr>
        <w:t xml:space="preserve"> for Upload</w:t>
      </w:r>
    </w:p>
    <w:p w14:paraId="41EDCA62" w14:textId="0D5B38B3" w:rsidR="001E364B" w:rsidRDefault="00144449" w:rsidP="00EB37BA">
      <w:pPr>
        <w:rPr>
          <w:lang w:val="en-US"/>
        </w:rPr>
      </w:pPr>
      <w:r>
        <w:rPr>
          <w:lang w:val="en-US"/>
        </w:rPr>
        <w:t>Put the results for Tasks 1-3 into the .docx answer file and upload to Moodle by the deadline.</w:t>
      </w:r>
    </w:p>
    <w:p w14:paraId="717C81DF" w14:textId="77777777" w:rsidR="00144449" w:rsidRPr="00EB37BA" w:rsidRDefault="00144449" w:rsidP="00EB37BA"/>
    <w:sectPr w:rsidR="00144449" w:rsidRPr="00EB37BA" w:rsidSect="006F74FB">
      <w:footerReference w:type="default" r:id="rId7"/>
      <w:footerReference w:type="first" r:id="rId8"/>
      <w:pgSz w:w="11907" w:h="16840" w:code="9"/>
      <w:pgMar w:top="1440" w:right="1440" w:bottom="1440" w:left="1440" w:header="0" w:footer="709" w:gutter="0"/>
      <w:pgNumType w:start="1"/>
      <w:cols w:space="709"/>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6F8F4E" w14:textId="77777777" w:rsidR="007D313F" w:rsidRDefault="007D313F">
      <w:r>
        <w:separator/>
      </w:r>
    </w:p>
  </w:endnote>
  <w:endnote w:type="continuationSeparator" w:id="0">
    <w:p w14:paraId="2983C368" w14:textId="77777777" w:rsidR="007D313F" w:rsidRDefault="007D31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8A7702" w14:textId="77777777" w:rsidR="00261A86" w:rsidRDefault="00261A86" w:rsidP="006537C2">
    <w:pPr>
      <w:pStyle w:val="Footer"/>
      <w:jc w:val="center"/>
    </w:pPr>
    <w:r>
      <w:rPr>
        <w:rStyle w:val="PageNumber"/>
      </w:rPr>
      <w:fldChar w:fldCharType="begin"/>
    </w:r>
    <w:r>
      <w:rPr>
        <w:rStyle w:val="PageNumber"/>
      </w:rPr>
      <w:instrText xml:space="preserve"> PAGE </w:instrText>
    </w:r>
    <w:r>
      <w:rPr>
        <w:rStyle w:val="PageNumber"/>
      </w:rPr>
      <w:fldChar w:fldCharType="separate"/>
    </w:r>
    <w:r w:rsidR="00D70E16">
      <w:rPr>
        <w:rStyle w:val="PageNumber"/>
        <w:noProof/>
      </w:rPr>
      <w:t>2</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F0F1DE" w14:textId="77777777" w:rsidR="00261A86" w:rsidRDefault="00261A86" w:rsidP="006537C2">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064C0D" w14:textId="77777777" w:rsidR="007D313F" w:rsidRDefault="007D313F">
      <w:r>
        <w:separator/>
      </w:r>
    </w:p>
  </w:footnote>
  <w:footnote w:type="continuationSeparator" w:id="0">
    <w:p w14:paraId="461DD8EC" w14:textId="77777777" w:rsidR="007D313F" w:rsidRDefault="007D313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EA1582"/>
    <w:multiLevelType w:val="hybridMultilevel"/>
    <w:tmpl w:val="653ABFDC"/>
    <w:lvl w:ilvl="0" w:tplc="0809000F">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num w:numId="1" w16cid:durableId="9436563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intFractionalCharacterWidth/>
  <w:hideSpellingErrors/>
  <w:hideGrammaticalErrors/>
  <w:attachedTemplate r:id="rId1"/>
  <w:stylePaneFormatFilter w:val="2801" w:allStyles="1" w:customStyles="0" w:latentStyles="0" w:stylesInUse="0" w:headingStyles="0" w:numberingStyles="0" w:tableStyles="0" w:directFormattingOnRuns="0" w:directFormattingOnParagraphs="0" w:directFormattingOnNumbering="0" w:directFormattingOnTables="1" w:clearFormatting="0" w:top3HeadingStyles="1" w:visibleStyles="0" w:alternateStyleNames="0"/>
  <w:defaultTabStop w:val="720"/>
  <w:hyphenationZone w:val="0"/>
  <w:doNotHyphenateCaps/>
  <w:drawingGridHorizontalSpacing w:val="171"/>
  <w:displayVerticalDrawingGridEvery w:val="2"/>
  <w:doNotShadeFormData/>
  <w:characterSpacingControl w:val="doNotCompress"/>
  <w:footnotePr>
    <w:footnote w:id="-1"/>
    <w:footnote w:id="0"/>
  </w:footnotePr>
  <w:endnotePr>
    <w:endnote w:id="-1"/>
    <w:endnote w:id="0"/>
  </w:endnotePr>
  <w:compat>
    <w:spaceForUL/>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6298"/>
    <w:rsid w:val="0000132F"/>
    <w:rsid w:val="00022CC4"/>
    <w:rsid w:val="00025887"/>
    <w:rsid w:val="000408A9"/>
    <w:rsid w:val="0004131C"/>
    <w:rsid w:val="00055A97"/>
    <w:rsid w:val="00062EAC"/>
    <w:rsid w:val="00063E72"/>
    <w:rsid w:val="000800C8"/>
    <w:rsid w:val="0008558A"/>
    <w:rsid w:val="00087EAC"/>
    <w:rsid w:val="000932D6"/>
    <w:rsid w:val="00093F3A"/>
    <w:rsid w:val="000A0F22"/>
    <w:rsid w:val="000D390C"/>
    <w:rsid w:val="000F2809"/>
    <w:rsid w:val="000F3364"/>
    <w:rsid w:val="0010217D"/>
    <w:rsid w:val="001218C6"/>
    <w:rsid w:val="001242DD"/>
    <w:rsid w:val="00144449"/>
    <w:rsid w:val="001470B2"/>
    <w:rsid w:val="001574C0"/>
    <w:rsid w:val="00160636"/>
    <w:rsid w:val="00160F3C"/>
    <w:rsid w:val="0016228C"/>
    <w:rsid w:val="00163D2F"/>
    <w:rsid w:val="001652B2"/>
    <w:rsid w:val="001726DF"/>
    <w:rsid w:val="00174E5C"/>
    <w:rsid w:val="00181ACB"/>
    <w:rsid w:val="0018386D"/>
    <w:rsid w:val="00184B53"/>
    <w:rsid w:val="001873DE"/>
    <w:rsid w:val="001A2005"/>
    <w:rsid w:val="001A6647"/>
    <w:rsid w:val="001A70F0"/>
    <w:rsid w:val="001C25D6"/>
    <w:rsid w:val="001D583E"/>
    <w:rsid w:val="001D67BE"/>
    <w:rsid w:val="001E364B"/>
    <w:rsid w:val="001F51C0"/>
    <w:rsid w:val="002043F0"/>
    <w:rsid w:val="002107C7"/>
    <w:rsid w:val="00216298"/>
    <w:rsid w:val="002215A9"/>
    <w:rsid w:val="00230606"/>
    <w:rsid w:val="00230A22"/>
    <w:rsid w:val="00232AAF"/>
    <w:rsid w:val="002449AE"/>
    <w:rsid w:val="0024615D"/>
    <w:rsid w:val="00261A86"/>
    <w:rsid w:val="00270DDB"/>
    <w:rsid w:val="0027232C"/>
    <w:rsid w:val="0028632C"/>
    <w:rsid w:val="00292C37"/>
    <w:rsid w:val="0029608E"/>
    <w:rsid w:val="00297DF8"/>
    <w:rsid w:val="002C0875"/>
    <w:rsid w:val="002E4777"/>
    <w:rsid w:val="002F72A1"/>
    <w:rsid w:val="00301D79"/>
    <w:rsid w:val="0030409B"/>
    <w:rsid w:val="00322055"/>
    <w:rsid w:val="00336226"/>
    <w:rsid w:val="00355C1A"/>
    <w:rsid w:val="00365107"/>
    <w:rsid w:val="003724CD"/>
    <w:rsid w:val="003763C2"/>
    <w:rsid w:val="00381106"/>
    <w:rsid w:val="0038281C"/>
    <w:rsid w:val="00386892"/>
    <w:rsid w:val="00396D22"/>
    <w:rsid w:val="003A121A"/>
    <w:rsid w:val="003B7864"/>
    <w:rsid w:val="003C0715"/>
    <w:rsid w:val="003C75BE"/>
    <w:rsid w:val="003D74E7"/>
    <w:rsid w:val="003E730E"/>
    <w:rsid w:val="00407CE7"/>
    <w:rsid w:val="00421C93"/>
    <w:rsid w:val="00424D60"/>
    <w:rsid w:val="004333E2"/>
    <w:rsid w:val="00453F11"/>
    <w:rsid w:val="0046237E"/>
    <w:rsid w:val="00474F2C"/>
    <w:rsid w:val="0047529B"/>
    <w:rsid w:val="00476661"/>
    <w:rsid w:val="00484D70"/>
    <w:rsid w:val="00487457"/>
    <w:rsid w:val="004956A6"/>
    <w:rsid w:val="004A3B52"/>
    <w:rsid w:val="004A499C"/>
    <w:rsid w:val="004B202D"/>
    <w:rsid w:val="004B28EB"/>
    <w:rsid w:val="004D1FB6"/>
    <w:rsid w:val="004D3EE8"/>
    <w:rsid w:val="004E383A"/>
    <w:rsid w:val="004F13C3"/>
    <w:rsid w:val="004F2C46"/>
    <w:rsid w:val="00503C81"/>
    <w:rsid w:val="00507CE8"/>
    <w:rsid w:val="00507F67"/>
    <w:rsid w:val="0052452E"/>
    <w:rsid w:val="00524E5B"/>
    <w:rsid w:val="00531793"/>
    <w:rsid w:val="00544722"/>
    <w:rsid w:val="005731DE"/>
    <w:rsid w:val="00584357"/>
    <w:rsid w:val="00594E82"/>
    <w:rsid w:val="005C5E6B"/>
    <w:rsid w:val="005C642C"/>
    <w:rsid w:val="005D61A7"/>
    <w:rsid w:val="0060003D"/>
    <w:rsid w:val="006074A4"/>
    <w:rsid w:val="00615B7C"/>
    <w:rsid w:val="00616397"/>
    <w:rsid w:val="00624AE9"/>
    <w:rsid w:val="006537C2"/>
    <w:rsid w:val="00692B97"/>
    <w:rsid w:val="006A48BA"/>
    <w:rsid w:val="006D4DB4"/>
    <w:rsid w:val="006F74FB"/>
    <w:rsid w:val="00706448"/>
    <w:rsid w:val="00714CA6"/>
    <w:rsid w:val="00720DF4"/>
    <w:rsid w:val="00723D73"/>
    <w:rsid w:val="00754214"/>
    <w:rsid w:val="0076348C"/>
    <w:rsid w:val="00767756"/>
    <w:rsid w:val="007725D9"/>
    <w:rsid w:val="00772DDE"/>
    <w:rsid w:val="00780FC3"/>
    <w:rsid w:val="007B0CFA"/>
    <w:rsid w:val="007D313F"/>
    <w:rsid w:val="007D35E5"/>
    <w:rsid w:val="007F7989"/>
    <w:rsid w:val="00805A45"/>
    <w:rsid w:val="00807C04"/>
    <w:rsid w:val="00807FE9"/>
    <w:rsid w:val="00826861"/>
    <w:rsid w:val="00854CF6"/>
    <w:rsid w:val="008625BA"/>
    <w:rsid w:val="00867866"/>
    <w:rsid w:val="00874DDF"/>
    <w:rsid w:val="0087685D"/>
    <w:rsid w:val="00877EF3"/>
    <w:rsid w:val="00890E59"/>
    <w:rsid w:val="008A25E9"/>
    <w:rsid w:val="008B40CE"/>
    <w:rsid w:val="008B783D"/>
    <w:rsid w:val="008D7890"/>
    <w:rsid w:val="008E7F54"/>
    <w:rsid w:val="00910030"/>
    <w:rsid w:val="00910112"/>
    <w:rsid w:val="00910C79"/>
    <w:rsid w:val="00911A66"/>
    <w:rsid w:val="009141C5"/>
    <w:rsid w:val="00915859"/>
    <w:rsid w:val="00920A56"/>
    <w:rsid w:val="00927198"/>
    <w:rsid w:val="009323E1"/>
    <w:rsid w:val="009345D3"/>
    <w:rsid w:val="0096210F"/>
    <w:rsid w:val="00970949"/>
    <w:rsid w:val="00971F00"/>
    <w:rsid w:val="00971FAC"/>
    <w:rsid w:val="00987553"/>
    <w:rsid w:val="009A55A0"/>
    <w:rsid w:val="009D67C5"/>
    <w:rsid w:val="009D7183"/>
    <w:rsid w:val="009E27CE"/>
    <w:rsid w:val="009F3B23"/>
    <w:rsid w:val="00A00AD0"/>
    <w:rsid w:val="00A04A8D"/>
    <w:rsid w:val="00A14740"/>
    <w:rsid w:val="00A32A13"/>
    <w:rsid w:val="00A37350"/>
    <w:rsid w:val="00A5032B"/>
    <w:rsid w:val="00A54A52"/>
    <w:rsid w:val="00A645A0"/>
    <w:rsid w:val="00A715CD"/>
    <w:rsid w:val="00A800ED"/>
    <w:rsid w:val="00A863F8"/>
    <w:rsid w:val="00AC6346"/>
    <w:rsid w:val="00AD31C8"/>
    <w:rsid w:val="00AE084E"/>
    <w:rsid w:val="00AF7B3D"/>
    <w:rsid w:val="00B05FDB"/>
    <w:rsid w:val="00B0718A"/>
    <w:rsid w:val="00B12239"/>
    <w:rsid w:val="00B30EA0"/>
    <w:rsid w:val="00B47D77"/>
    <w:rsid w:val="00B52399"/>
    <w:rsid w:val="00B655C6"/>
    <w:rsid w:val="00B7487B"/>
    <w:rsid w:val="00B80C36"/>
    <w:rsid w:val="00B85FE8"/>
    <w:rsid w:val="00B93F71"/>
    <w:rsid w:val="00B94D4B"/>
    <w:rsid w:val="00B973D6"/>
    <w:rsid w:val="00BB0B25"/>
    <w:rsid w:val="00BC0634"/>
    <w:rsid w:val="00BC6024"/>
    <w:rsid w:val="00BC6B57"/>
    <w:rsid w:val="00BD5ECA"/>
    <w:rsid w:val="00BD7602"/>
    <w:rsid w:val="00BF0666"/>
    <w:rsid w:val="00C01460"/>
    <w:rsid w:val="00C07BE1"/>
    <w:rsid w:val="00C24B01"/>
    <w:rsid w:val="00C42FFF"/>
    <w:rsid w:val="00C46BB3"/>
    <w:rsid w:val="00C63F8F"/>
    <w:rsid w:val="00C64490"/>
    <w:rsid w:val="00CA6DB8"/>
    <w:rsid w:val="00CB1899"/>
    <w:rsid w:val="00CB2B1B"/>
    <w:rsid w:val="00CB42FB"/>
    <w:rsid w:val="00CD0914"/>
    <w:rsid w:val="00CD4E3F"/>
    <w:rsid w:val="00CF4C18"/>
    <w:rsid w:val="00D14A6E"/>
    <w:rsid w:val="00D22F7E"/>
    <w:rsid w:val="00D4088C"/>
    <w:rsid w:val="00D674EC"/>
    <w:rsid w:val="00D70E16"/>
    <w:rsid w:val="00D71080"/>
    <w:rsid w:val="00D80526"/>
    <w:rsid w:val="00D811D6"/>
    <w:rsid w:val="00D87619"/>
    <w:rsid w:val="00D93138"/>
    <w:rsid w:val="00DA13FC"/>
    <w:rsid w:val="00DC226A"/>
    <w:rsid w:val="00DC500D"/>
    <w:rsid w:val="00DD11F6"/>
    <w:rsid w:val="00E06980"/>
    <w:rsid w:val="00E14E55"/>
    <w:rsid w:val="00E20E46"/>
    <w:rsid w:val="00E44B12"/>
    <w:rsid w:val="00E537E9"/>
    <w:rsid w:val="00E61A2C"/>
    <w:rsid w:val="00E6336E"/>
    <w:rsid w:val="00E835B8"/>
    <w:rsid w:val="00EB37BA"/>
    <w:rsid w:val="00EB5EC6"/>
    <w:rsid w:val="00EC5743"/>
    <w:rsid w:val="00EE4D77"/>
    <w:rsid w:val="00EF1F39"/>
    <w:rsid w:val="00EF2815"/>
    <w:rsid w:val="00F22A1A"/>
    <w:rsid w:val="00F232F9"/>
    <w:rsid w:val="00F27372"/>
    <w:rsid w:val="00F33F08"/>
    <w:rsid w:val="00F33F14"/>
    <w:rsid w:val="00F440FF"/>
    <w:rsid w:val="00F5474E"/>
    <w:rsid w:val="00F55859"/>
    <w:rsid w:val="00F73B85"/>
    <w:rsid w:val="00F76573"/>
    <w:rsid w:val="00F934E2"/>
    <w:rsid w:val="00FA5A38"/>
    <w:rsid w:val="00FA66B8"/>
    <w:rsid w:val="00FA6B50"/>
    <w:rsid w:val="00FB71CC"/>
    <w:rsid w:val="00FE1C4C"/>
    <w:rsid w:val="00FF017F"/>
    <w:rsid w:val="00FF58A6"/>
    <w:rsid w:val="00FF5B7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8FCE31B"/>
  <w15:chartTrackingRefBased/>
  <w15:docId w15:val="{8D772BEE-6B8F-4B3C-9775-ED885AE3D9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New Roman" w:hAnsi="Times"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64490"/>
    <w:pPr>
      <w:overflowPunct w:val="0"/>
      <w:autoSpaceDE w:val="0"/>
      <w:autoSpaceDN w:val="0"/>
      <w:adjustRightInd w:val="0"/>
      <w:jc w:val="both"/>
      <w:textAlignment w:val="baseline"/>
    </w:pPr>
    <w:rPr>
      <w:rFonts w:ascii="Times New Roman" w:hAnsi="Times New Roman"/>
      <w:sz w:val="22"/>
      <w:lang w:eastAsia="en-US"/>
    </w:rPr>
  </w:style>
  <w:style w:type="paragraph" w:styleId="Heading1">
    <w:name w:val="heading 1"/>
    <w:basedOn w:val="Normal"/>
    <w:next w:val="Normal"/>
    <w:qFormat/>
    <w:pPr>
      <w:spacing w:after="168"/>
      <w:outlineLvl w:val="0"/>
    </w:pPr>
    <w:rPr>
      <w:b/>
      <w:sz w:val="32"/>
    </w:rPr>
  </w:style>
  <w:style w:type="paragraph" w:styleId="Heading2">
    <w:name w:val="heading 2"/>
    <w:basedOn w:val="Normal"/>
    <w:next w:val="Normal"/>
    <w:qFormat/>
    <w:pPr>
      <w:spacing w:after="168"/>
      <w:outlineLvl w:val="1"/>
    </w:pPr>
    <w:rPr>
      <w:b/>
      <w:sz w:val="26"/>
    </w:rPr>
  </w:style>
  <w:style w:type="paragraph" w:styleId="Heading3">
    <w:name w:val="heading 3"/>
    <w:basedOn w:val="Normal"/>
    <w:next w:val="Normal"/>
    <w:qFormat/>
    <w:rsid w:val="00D811D6"/>
    <w:pPr>
      <w:spacing w:after="168"/>
      <w:outlineLvl w:val="2"/>
    </w:pPr>
    <w:rPr>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pPr>
      <w:tabs>
        <w:tab w:val="center" w:pos="4153"/>
        <w:tab w:val="right" w:pos="8306"/>
      </w:tabs>
    </w:pPr>
  </w:style>
  <w:style w:type="paragraph" w:customStyle="1" w:styleId="reference">
    <w:name w:val="reference"/>
    <w:basedOn w:val="Normal"/>
    <w:semiHidden/>
    <w:pPr>
      <w:ind w:left="820" w:hanging="820"/>
      <w:jc w:val="left"/>
    </w:pPr>
    <w:rPr>
      <w:rFonts w:ascii="Times" w:hAnsi="Times"/>
      <w:color w:val="000000"/>
      <w:sz w:val="24"/>
      <w:lang w:val="en-US"/>
    </w:rPr>
  </w:style>
  <w:style w:type="character" w:styleId="CommentReference">
    <w:name w:val="annotation reference"/>
    <w:basedOn w:val="DefaultParagraphFont"/>
    <w:semiHidden/>
    <w:rPr>
      <w:sz w:val="16"/>
    </w:rPr>
  </w:style>
  <w:style w:type="paragraph" w:styleId="CommentText">
    <w:name w:val="annotation text"/>
    <w:basedOn w:val="Normal"/>
    <w:semiHidden/>
    <w:rPr>
      <w:sz w:val="20"/>
    </w:rPr>
  </w:style>
  <w:style w:type="paragraph" w:styleId="Title">
    <w:name w:val="Title"/>
    <w:basedOn w:val="Normal"/>
    <w:autoRedefine/>
    <w:qFormat/>
    <w:rsid w:val="0029608E"/>
    <w:pPr>
      <w:jc w:val="center"/>
    </w:pPr>
    <w:rPr>
      <w:b/>
      <w:sz w:val="28"/>
    </w:rPr>
  </w:style>
  <w:style w:type="paragraph" w:customStyle="1" w:styleId="ChapterTitle1">
    <w:name w:val="Chapter Title 1"/>
    <w:basedOn w:val="Normal"/>
    <w:rsid w:val="00216298"/>
    <w:pPr>
      <w:spacing w:before="800" w:after="400"/>
      <w:jc w:val="center"/>
    </w:pPr>
    <w:rPr>
      <w:b/>
      <w:sz w:val="40"/>
      <w:szCs w:val="40"/>
    </w:rPr>
  </w:style>
  <w:style w:type="paragraph" w:customStyle="1" w:styleId="ChapterTitle2">
    <w:name w:val="Chapter Title 2"/>
    <w:basedOn w:val="Normal"/>
    <w:rsid w:val="00AF7B3D"/>
    <w:pPr>
      <w:spacing w:after="500"/>
      <w:jc w:val="center"/>
    </w:pPr>
    <w:rPr>
      <w:b/>
      <w:sz w:val="44"/>
      <w:szCs w:val="44"/>
    </w:rPr>
  </w:style>
  <w:style w:type="paragraph" w:customStyle="1" w:styleId="IndentedParagraph">
    <w:name w:val="Indented Paragraph"/>
    <w:basedOn w:val="Normal"/>
    <w:rsid w:val="00B94D4B"/>
    <w:pPr>
      <w:ind w:left="709" w:right="709"/>
    </w:pPr>
  </w:style>
  <w:style w:type="paragraph" w:customStyle="1" w:styleId="Normalw">
    <w:name w:val="Normalw"/>
    <w:basedOn w:val="Normal"/>
    <w:autoRedefine/>
    <w:semiHidden/>
    <w:rsid w:val="00BD5ECA"/>
    <w:pPr>
      <w:spacing w:line="360" w:lineRule="auto"/>
    </w:pPr>
  </w:style>
  <w:style w:type="table" w:styleId="TableGrid">
    <w:name w:val="Table Grid"/>
    <w:basedOn w:val="TableNormal"/>
    <w:semiHidden/>
    <w:rsid w:val="00BF0666"/>
    <w:pPr>
      <w:overflowPunct w:val="0"/>
      <w:autoSpaceDE w:val="0"/>
      <w:autoSpaceDN w:val="0"/>
      <w:adjustRightInd w:val="0"/>
      <w:jc w:val="both"/>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semiHidden/>
    <w:rsid w:val="006537C2"/>
    <w:pPr>
      <w:tabs>
        <w:tab w:val="center" w:pos="4320"/>
        <w:tab w:val="right" w:pos="8640"/>
      </w:tabs>
    </w:pPr>
  </w:style>
  <w:style w:type="character" w:styleId="PageNumber">
    <w:name w:val="page number"/>
    <w:basedOn w:val="DefaultParagraphFont"/>
    <w:semiHidden/>
    <w:rsid w:val="006537C2"/>
  </w:style>
  <w:style w:type="paragraph" w:customStyle="1" w:styleId="Code">
    <w:name w:val="Code"/>
    <w:basedOn w:val="Normal"/>
    <w:link w:val="CodeChar"/>
    <w:qFormat/>
    <w:rsid w:val="0096210F"/>
    <w:pPr>
      <w:jc w:val="left"/>
    </w:pPr>
    <w:rPr>
      <w:rFonts w:ascii="Courier New" w:hAnsi="Courier New"/>
      <w:sz w:val="20"/>
      <w:lang w:val="en-US"/>
    </w:rPr>
  </w:style>
  <w:style w:type="character" w:customStyle="1" w:styleId="CodeChar">
    <w:name w:val="Code Char"/>
    <w:basedOn w:val="DefaultParagraphFont"/>
    <w:link w:val="Code"/>
    <w:rsid w:val="0096210F"/>
    <w:rPr>
      <w:rFonts w:ascii="Courier New" w:hAnsi="Courier New"/>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R:\docs\memos2\directed_study08-09.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directed_study08-09.dot</Template>
  <TotalTime>478</TotalTime>
  <Pages>4</Pages>
  <Words>1136</Words>
  <Characters>6480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D27: Create Semantic Lexicon</vt:lpstr>
    </vt:vector>
  </TitlesOfParts>
  <Company>Information Technology Department, UL.</Company>
  <LinksUpToDate>false</LinksUpToDate>
  <CharactersWithSpaces>7601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D27: Create Semantic Lexicon</dc:title>
  <dc:subject/>
  <dc:creator>csis</dc:creator>
  <cp:keywords/>
  <dc:description/>
  <cp:lastModifiedBy>Sutcliffe, Richard F E</cp:lastModifiedBy>
  <cp:revision>67</cp:revision>
  <cp:lastPrinted>2010-01-26T21:14:00Z</cp:lastPrinted>
  <dcterms:created xsi:type="dcterms:W3CDTF">2024-01-18T14:51:00Z</dcterms:created>
  <dcterms:modified xsi:type="dcterms:W3CDTF">2024-03-03T19:27:00Z</dcterms:modified>
</cp:coreProperties>
</file>